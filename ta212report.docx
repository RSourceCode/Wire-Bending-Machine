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0280F" w14:textId="77777777" w:rsidR="00154224" w:rsidRDefault="00154224">
      <w:r w:rsidRPr="003A798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6192" behindDoc="1" locked="1" layoutInCell="1" allowOverlap="1" wp14:anchorId="3C73E63F" wp14:editId="4554C877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 descr="Decorative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EED1F" id="Group 1" o:spid="_x0000_s1026" alt="Decorative" style="position:absolute;margin-left:-36pt;margin-top:-36pt;width:612pt;height:11in;z-index:-251660288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3FAA02EE" w14:textId="77777777" w:rsidTr="5B962731">
        <w:tc>
          <w:tcPr>
            <w:tcW w:w="5395" w:type="dxa"/>
          </w:tcPr>
          <w:p w14:paraId="495D87F6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2435D145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5EC44835" w14:textId="77777777" w:rsidTr="5B962731">
        <w:trPr>
          <w:trHeight w:val="2719"/>
        </w:trPr>
        <w:tc>
          <w:tcPr>
            <w:tcW w:w="5395" w:type="dxa"/>
          </w:tcPr>
          <w:p w14:paraId="783F4D82" w14:textId="77777777" w:rsidR="00A81248" w:rsidRPr="003A798E" w:rsidRDefault="00000000" w:rsidP="00637665">
            <w:pPr>
              <w:pStyle w:val="Heading1"/>
            </w:pPr>
            <w:sdt>
              <w:sdtPr>
                <w:id w:val="454374435"/>
                <w:placeholder>
                  <w:docPart w:val="25D4E32C6BCF40B4A90466FC9786D70F"/>
                </w:placeholder>
                <w:temporary/>
                <w:showingPlcHdr/>
                <w15:appearance w15:val="hidden"/>
              </w:sdtPr>
              <w:sdtContent>
                <w:r w:rsidR="00637665">
                  <w:t>Research paper</w:t>
                </w:r>
              </w:sdtContent>
            </w:sdt>
          </w:p>
        </w:tc>
        <w:tc>
          <w:tcPr>
            <w:tcW w:w="5395" w:type="dxa"/>
          </w:tcPr>
          <w:p w14:paraId="2F8D6765" w14:textId="77777777" w:rsidR="00A81248" w:rsidRPr="003A798E" w:rsidRDefault="00A81248"/>
        </w:tc>
      </w:tr>
      <w:tr w:rsidR="00A81248" w:rsidRPr="003A798E" w14:paraId="73628C7F" w14:textId="77777777" w:rsidTr="5B962731">
        <w:trPr>
          <w:trHeight w:val="7776"/>
        </w:trPr>
        <w:tc>
          <w:tcPr>
            <w:tcW w:w="5395" w:type="dxa"/>
          </w:tcPr>
          <w:p w14:paraId="2B131423" w14:textId="77777777" w:rsidR="00A81248" w:rsidRPr="003A798E" w:rsidRDefault="00A81248"/>
        </w:tc>
        <w:tc>
          <w:tcPr>
            <w:tcW w:w="5395" w:type="dxa"/>
          </w:tcPr>
          <w:p w14:paraId="15F8585C" w14:textId="77777777" w:rsidR="00A81248" w:rsidRPr="003A798E" w:rsidRDefault="00A81248"/>
        </w:tc>
      </w:tr>
      <w:tr w:rsidR="00A81248" w:rsidRPr="003A798E" w14:paraId="26ADB399" w14:textId="77777777" w:rsidTr="5B962731">
        <w:trPr>
          <w:trHeight w:val="1299"/>
        </w:trPr>
        <w:tc>
          <w:tcPr>
            <w:tcW w:w="5395" w:type="dxa"/>
          </w:tcPr>
          <w:p w14:paraId="26B4E47E" w14:textId="77777777" w:rsidR="00A81248" w:rsidRPr="003A798E" w:rsidRDefault="00A81248"/>
        </w:tc>
        <w:tc>
          <w:tcPr>
            <w:tcW w:w="5395" w:type="dxa"/>
          </w:tcPr>
          <w:p w14:paraId="04AE6F19" w14:textId="77777777" w:rsidR="00A81248" w:rsidRPr="000A2A69" w:rsidRDefault="00000000" w:rsidP="00A81248">
            <w:pPr>
              <w:pStyle w:val="Heading2"/>
            </w:pPr>
            <w:sdt>
              <w:sdtPr>
                <w:id w:val="1901705166"/>
                <w:placeholder>
                  <w:docPart w:val="975ECAB7952D4636B76E73CA188C3253"/>
                </w:placeholder>
                <w:temporary/>
                <w:showingPlcHdr/>
                <w15:appearance w15:val="hidden"/>
              </w:sdtPr>
              <w:sdtContent>
                <w:r w:rsidR="00637665" w:rsidRPr="000A2A69">
                  <w:t>24 April 20</w:t>
                </w:r>
                <w:r w:rsidR="00D26C99">
                  <w:t>xx</w:t>
                </w:r>
              </w:sdtContent>
            </w:sdt>
          </w:p>
          <w:p w14:paraId="32E8C3D6" w14:textId="77777777" w:rsidR="00A81248" w:rsidRPr="003A798E" w:rsidRDefault="00000000" w:rsidP="00637665">
            <w:pPr>
              <w:pStyle w:val="Heading2"/>
            </w:pPr>
            <w:sdt>
              <w:sdtPr>
                <w:id w:val="-957566166"/>
                <w:placeholder>
                  <w:docPart w:val="7AA77B71C2924C1198709A5DD2CA2535"/>
                </w:placeholder>
                <w:temporary/>
                <w:showingPlcHdr/>
                <w15:appearance w15:val="hidden"/>
              </w:sdtPr>
              <w:sdtContent>
                <w:r w:rsidR="00637665" w:rsidRPr="000A2A69">
                  <w:t>Statistics 101</w:t>
                </w:r>
              </w:sdtContent>
            </w:sdt>
          </w:p>
        </w:tc>
      </w:tr>
      <w:tr w:rsidR="00A81248" w:rsidRPr="00D26C99" w14:paraId="04F4BB7E" w14:textId="77777777" w:rsidTr="5B962731">
        <w:trPr>
          <w:trHeight w:val="1402"/>
        </w:trPr>
        <w:tc>
          <w:tcPr>
            <w:tcW w:w="5395" w:type="dxa"/>
          </w:tcPr>
          <w:p w14:paraId="70CFB9AA" w14:textId="77777777" w:rsidR="00A81248" w:rsidRPr="003A798E" w:rsidRDefault="00A81248"/>
        </w:tc>
        <w:tc>
          <w:tcPr>
            <w:tcW w:w="5395" w:type="dxa"/>
          </w:tcPr>
          <w:p w14:paraId="6C129ABA" w14:textId="77777777" w:rsidR="00A81248" w:rsidRPr="000A2A69" w:rsidRDefault="00000000" w:rsidP="00A81248">
            <w:pPr>
              <w:pStyle w:val="Heading2"/>
              <w:rPr>
                <w:lang w:val="fr-FR"/>
              </w:rPr>
            </w:pPr>
            <w:sdt>
              <w:sdtPr>
                <w:id w:val="672528193"/>
                <w:placeholder>
                  <w:docPart w:val="D5D46C5585FC445E839410440863D6C5"/>
                </w:placeholder>
                <w:temporary/>
                <w:showingPlcHdr/>
                <w15:appearance w15:val="hidden"/>
              </w:sdtPr>
              <w:sdtContent>
                <w:r w:rsidR="00637665" w:rsidRPr="000A2A69">
                  <w:rPr>
                    <w:lang w:val="fr-FR"/>
                  </w:rPr>
                  <w:t>Kai Carter</w:t>
                </w:r>
              </w:sdtContent>
            </w:sdt>
          </w:p>
          <w:p w14:paraId="20C6C809" w14:textId="77777777" w:rsidR="00A81248" w:rsidRPr="00A059BA" w:rsidRDefault="00000000" w:rsidP="00637665">
            <w:pPr>
              <w:pStyle w:val="Heading2"/>
              <w:rPr>
                <w:lang w:val="fr-FR"/>
              </w:rPr>
            </w:pPr>
            <w:sdt>
              <w:sdtPr>
                <w:id w:val="-228619225"/>
                <w:placeholder>
                  <w:docPart w:val="AF38639691EC43A88231078EADF8A115"/>
                </w:placeholder>
                <w:temporary/>
                <w:showingPlcHdr/>
                <w15:appearance w15:val="hidden"/>
              </w:sdtPr>
              <w:sdtContent>
                <w:r w:rsidR="00637665" w:rsidRPr="000A2A69">
                  <w:rPr>
                    <w:lang w:val="fr-FR"/>
                  </w:rPr>
                  <w:t>Prof. Sonu Jain</w:t>
                </w:r>
              </w:sdtContent>
            </w:sdt>
          </w:p>
        </w:tc>
      </w:tr>
    </w:tbl>
    <w:p w14:paraId="3BC9896B" w14:textId="77777777" w:rsidR="00154224" w:rsidRPr="00A059BA" w:rsidRDefault="00154224">
      <w:pPr>
        <w:rPr>
          <w:lang w:val="fr-FR"/>
        </w:rPr>
      </w:pPr>
    </w:p>
    <w:p w14:paraId="3DA9B400" w14:textId="77777777" w:rsidR="00154224" w:rsidRPr="00A059BA" w:rsidRDefault="00154224">
      <w:pPr>
        <w:rPr>
          <w:lang w:val="fr-FR"/>
        </w:rPr>
        <w:sectPr w:rsidR="00154224" w:rsidRPr="00A059BA" w:rsidSect="00286C35">
          <w:pgSz w:w="12240" w:h="15840" w:code="1"/>
          <w:pgMar w:top="720" w:right="720" w:bottom="0" w:left="720" w:header="0" w:footer="0" w:gutter="0"/>
          <w:cols w:space="708"/>
          <w:titlePg/>
          <w:docGrid w:linePitch="360"/>
        </w:sectPr>
      </w:pPr>
    </w:p>
    <w:tbl>
      <w:tblPr>
        <w:tblW w:w="10624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8"/>
        <w:gridCol w:w="9452"/>
        <w:gridCol w:w="336"/>
        <w:gridCol w:w="418"/>
      </w:tblGrid>
      <w:tr w:rsidR="001205A1" w:rsidRPr="00D26C99" w14:paraId="1FCCBD3B" w14:textId="77777777" w:rsidTr="00694464">
        <w:trPr>
          <w:trHeight w:val="373"/>
        </w:trPr>
        <w:tc>
          <w:tcPr>
            <w:tcW w:w="418" w:type="dxa"/>
            <w:shd w:val="clear" w:color="auto" w:fill="EDF0F4" w:themeFill="accent3"/>
          </w:tcPr>
          <w:p w14:paraId="326B2D95" w14:textId="77777777" w:rsidR="00A81248" w:rsidRPr="00A059BA" w:rsidRDefault="00A81248">
            <w:pPr>
              <w:rPr>
                <w:lang w:val="fr-FR"/>
              </w:rPr>
            </w:pPr>
          </w:p>
        </w:tc>
        <w:tc>
          <w:tcPr>
            <w:tcW w:w="9452" w:type="dxa"/>
            <w:shd w:val="clear" w:color="auto" w:fill="EDF0F4" w:themeFill="accent3"/>
          </w:tcPr>
          <w:p w14:paraId="54C06ED7" w14:textId="77777777" w:rsidR="00A81248" w:rsidRPr="00A059BA" w:rsidRDefault="00A81248">
            <w:pPr>
              <w:rPr>
                <w:lang w:val="fr-FR"/>
              </w:rPr>
            </w:pPr>
          </w:p>
        </w:tc>
        <w:tc>
          <w:tcPr>
            <w:tcW w:w="336" w:type="dxa"/>
            <w:shd w:val="clear" w:color="auto" w:fill="EDF0F4" w:themeFill="accent3"/>
          </w:tcPr>
          <w:p w14:paraId="75691368" w14:textId="77777777" w:rsidR="00A81248" w:rsidRPr="00A059BA" w:rsidRDefault="00A81248">
            <w:pPr>
              <w:rPr>
                <w:lang w:val="fr-FR"/>
              </w:rPr>
            </w:pPr>
          </w:p>
        </w:tc>
        <w:tc>
          <w:tcPr>
            <w:tcW w:w="418" w:type="dxa"/>
            <w:shd w:val="clear" w:color="auto" w:fill="EDF0F4" w:themeFill="accent3"/>
          </w:tcPr>
          <w:p w14:paraId="5B1A6CCC" w14:textId="77777777" w:rsidR="00A81248" w:rsidRPr="00A059BA" w:rsidRDefault="00A81248">
            <w:pPr>
              <w:rPr>
                <w:lang w:val="fr-FR"/>
              </w:rPr>
            </w:pPr>
          </w:p>
        </w:tc>
      </w:tr>
      <w:tr w:rsidR="001205A1" w:rsidRPr="003A798E" w14:paraId="72FF5AD4" w14:textId="77777777" w:rsidTr="00694464">
        <w:trPr>
          <w:trHeight w:val="3928"/>
        </w:trPr>
        <w:tc>
          <w:tcPr>
            <w:tcW w:w="418" w:type="dxa"/>
            <w:shd w:val="clear" w:color="auto" w:fill="EDF0F4" w:themeFill="accent3"/>
          </w:tcPr>
          <w:p w14:paraId="22A69EE5" w14:textId="77777777" w:rsidR="001205A1" w:rsidRDefault="001205A1">
            <w:pPr>
              <w:rPr>
                <w:lang w:val="fr-FR"/>
              </w:rPr>
            </w:pPr>
          </w:p>
          <w:p w14:paraId="0C844239" w14:textId="77777777" w:rsidR="00694464" w:rsidRPr="00A059BA" w:rsidRDefault="00694464">
            <w:pPr>
              <w:rPr>
                <w:lang w:val="fr-FR"/>
              </w:rPr>
            </w:pPr>
          </w:p>
        </w:tc>
        <w:tc>
          <w:tcPr>
            <w:tcW w:w="9788" w:type="dxa"/>
            <w:gridSpan w:val="2"/>
            <w:shd w:val="clear" w:color="auto" w:fill="EDF0F4" w:themeFill="accent3"/>
          </w:tcPr>
          <w:p w14:paraId="14023D7B" w14:textId="77777777" w:rsidR="00694464" w:rsidRDefault="00694464" w:rsidP="001205A1">
            <w:pPr>
              <w:pStyle w:val="Heading3"/>
            </w:pPr>
          </w:p>
          <w:p w14:paraId="48ED4A9D" w14:textId="6D2A8A22" w:rsidR="001205A1" w:rsidRDefault="00066A98" w:rsidP="001205A1">
            <w:pPr>
              <w:pStyle w:val="Heading3"/>
            </w:pPr>
            <w:r>
              <w:t>OVERVIEW</w:t>
            </w:r>
          </w:p>
          <w:p w14:paraId="7FC98BC9" w14:textId="77777777" w:rsidR="00694464" w:rsidRPr="00694464" w:rsidRDefault="00694464" w:rsidP="00694464"/>
          <w:p w14:paraId="525454EE" w14:textId="77777777" w:rsidR="001205A1" w:rsidRPr="003A798E" w:rsidRDefault="001205A1" w:rsidP="00A059BA"/>
          <w:p w14:paraId="0BFBF049" w14:textId="6B7F4BDD" w:rsidR="0069370D" w:rsidRDefault="0069370D" w:rsidP="00066A98">
            <w:r w:rsidRPr="0069370D">
              <w:t xml:space="preserve">The objective of this project is to create </w:t>
            </w:r>
            <w:r>
              <w:t xml:space="preserve">an </w:t>
            </w:r>
            <w:r w:rsidRPr="0069370D">
              <w:t xml:space="preserve">automated wire bending machine that can bend </w:t>
            </w:r>
            <w:r>
              <w:t xml:space="preserve">thin </w:t>
            </w:r>
            <w:r w:rsidRPr="0069370D">
              <w:t>wires</w:t>
            </w:r>
            <w:r>
              <w:t xml:space="preserve"> with high customizability</w:t>
            </w:r>
            <w:r w:rsidRPr="0069370D">
              <w:t xml:space="preserve"> in three dimensions</w:t>
            </w:r>
            <w:r w:rsidR="00FB3F6D">
              <w:t xml:space="preserve"> using simple commands</w:t>
            </w:r>
            <w:r w:rsidRPr="0069370D">
              <w:t>.</w:t>
            </w:r>
          </w:p>
          <w:p w14:paraId="1BBE3078" w14:textId="77777777" w:rsidR="0069370D" w:rsidRDefault="0069370D" w:rsidP="00066A98"/>
          <w:p w14:paraId="04910B9D" w14:textId="64506F3C" w:rsidR="0069370D" w:rsidRDefault="0069370D" w:rsidP="00066A98">
            <w:r>
              <w:t xml:space="preserve">This project uses eighteen parts, out of which seventeen were manufactured throughout lab sessions. </w:t>
            </w:r>
          </w:p>
          <w:p w14:paraId="35D5400F" w14:textId="77777777" w:rsidR="0069370D" w:rsidRDefault="0069370D" w:rsidP="00066A98"/>
          <w:p w14:paraId="208F0DDA" w14:textId="6EEAE07F" w:rsidR="0069370D" w:rsidRDefault="0069370D" w:rsidP="00066A98">
            <w:r>
              <w:t xml:space="preserve">Considering the cost metric provided, our project has been evaluated as worth </w:t>
            </w:r>
            <w:r w:rsidR="00644AFB">
              <w:t xml:space="preserve">three thousand seven hundred </w:t>
            </w:r>
            <w:proofErr w:type="gramStart"/>
            <w:r w:rsidR="00644AFB">
              <w:t>ninety three</w:t>
            </w:r>
            <w:proofErr w:type="gramEnd"/>
            <w:r w:rsidR="00644AFB">
              <w:t xml:space="preserve"> rupees only</w:t>
            </w:r>
            <w:r>
              <w:t xml:space="preserve"> </w:t>
            </w:r>
          </w:p>
          <w:p w14:paraId="19825080" w14:textId="77777777" w:rsidR="0069370D" w:rsidRDefault="0069370D" w:rsidP="00066A98"/>
          <w:p w14:paraId="6332FCEC" w14:textId="2A158D52" w:rsidR="001205A1" w:rsidRDefault="0069370D" w:rsidP="00066A98">
            <w:r>
              <w:t xml:space="preserve">Improvements that could be made to the project include attaching a stepper motor to the feeder for greater </w:t>
            </w:r>
            <w:r w:rsidR="006B0141">
              <w:t>precision and</w:t>
            </w:r>
            <w:r>
              <w:t xml:space="preserve"> designing a cutting mechanism post bending.</w:t>
            </w:r>
          </w:p>
          <w:p w14:paraId="464F8E03" w14:textId="73813DD7" w:rsidR="00141170" w:rsidRDefault="00141170" w:rsidP="00066A98"/>
          <w:p w14:paraId="4D8EAE80" w14:textId="77777777" w:rsidR="00694464" w:rsidRDefault="00694464" w:rsidP="00066A98"/>
          <w:p w14:paraId="7F890AD7" w14:textId="181CF3D8" w:rsidR="00694464" w:rsidRPr="003A798E" w:rsidRDefault="00694464" w:rsidP="00066A98"/>
        </w:tc>
        <w:tc>
          <w:tcPr>
            <w:tcW w:w="418" w:type="dxa"/>
            <w:shd w:val="clear" w:color="auto" w:fill="EDF0F4" w:themeFill="accent3"/>
          </w:tcPr>
          <w:p w14:paraId="4771C780" w14:textId="77777777" w:rsidR="001205A1" w:rsidRPr="003A798E" w:rsidRDefault="001205A1"/>
        </w:tc>
      </w:tr>
      <w:tr w:rsidR="001205A1" w:rsidRPr="003A798E" w14:paraId="7B3DE78A" w14:textId="77777777" w:rsidTr="00694464">
        <w:trPr>
          <w:trHeight w:val="7462"/>
        </w:trPr>
        <w:tc>
          <w:tcPr>
            <w:tcW w:w="418" w:type="dxa"/>
            <w:shd w:val="clear" w:color="auto" w:fill="EDF0F4" w:themeFill="accent3"/>
          </w:tcPr>
          <w:p w14:paraId="494C7558" w14:textId="77777777" w:rsidR="00A81248" w:rsidRPr="003A798E" w:rsidRDefault="00A81248"/>
        </w:tc>
        <w:tc>
          <w:tcPr>
            <w:tcW w:w="9452" w:type="dxa"/>
            <w:shd w:val="clear" w:color="auto" w:fill="EDF0F4" w:themeFill="accent3"/>
          </w:tcPr>
          <w:p w14:paraId="6487FD33" w14:textId="46287C54" w:rsidR="006B0141" w:rsidRDefault="006B0141" w:rsidP="006B0141">
            <w:pPr>
              <w:pStyle w:val="Heading3"/>
            </w:pPr>
            <w:r>
              <w:t>TABLE OF CONTENTS</w:t>
            </w:r>
          </w:p>
          <w:p w14:paraId="60F80BBF" w14:textId="77777777" w:rsidR="00141170" w:rsidRDefault="00141170" w:rsidP="00141170"/>
          <w:p w14:paraId="07FD14A9" w14:textId="25022E34" w:rsidR="00141170" w:rsidRPr="00141170" w:rsidRDefault="00141170" w:rsidP="00141170"/>
          <w:p w14:paraId="6F028597" w14:textId="1B03CE0F" w:rsidR="001205A1" w:rsidRDefault="00141170" w:rsidP="00694464">
            <w:pPr>
              <w:pStyle w:val="ListParagraph"/>
              <w:numPr>
                <w:ilvl w:val="0"/>
                <w:numId w:val="3"/>
              </w:numPr>
              <w:ind w:right="-4857"/>
            </w:pPr>
            <w:r>
              <w:t>Isometric dwg. with</w:t>
            </w:r>
            <w:r w:rsidR="00694464">
              <w:t xml:space="preserve"> parts………………………………………………….</w:t>
            </w:r>
          </w:p>
          <w:p w14:paraId="7CF3C973" w14:textId="77777777" w:rsidR="00141170" w:rsidRDefault="00141170" w:rsidP="00141170">
            <w:pPr>
              <w:pStyle w:val="ListParagraph"/>
              <w:ind w:left="1080"/>
            </w:pPr>
          </w:p>
          <w:p w14:paraId="4B784EAF" w14:textId="2F5A5507" w:rsidR="006F133D" w:rsidRDefault="006F133D" w:rsidP="006F133D">
            <w:pPr>
              <w:pStyle w:val="ListParagraph"/>
              <w:numPr>
                <w:ilvl w:val="0"/>
                <w:numId w:val="3"/>
              </w:numPr>
            </w:pPr>
            <w:r>
              <w:t xml:space="preserve">Design &amp; </w:t>
            </w:r>
            <w:r w:rsidR="00141170">
              <w:t xml:space="preserve">Specifications </w:t>
            </w:r>
          </w:p>
          <w:p w14:paraId="469E276F" w14:textId="180CD849" w:rsidR="006F133D" w:rsidRDefault="006F133D" w:rsidP="006F133D">
            <w:pPr>
              <w:pStyle w:val="ListParagraph"/>
              <w:numPr>
                <w:ilvl w:val="0"/>
                <w:numId w:val="4"/>
              </w:numPr>
            </w:pPr>
            <w:r>
              <w:t>Design Methodology…………………………………………………….</w:t>
            </w:r>
          </w:p>
          <w:p w14:paraId="64F906EF" w14:textId="4609F511" w:rsidR="00141170" w:rsidRDefault="00141170" w:rsidP="00141170">
            <w:pPr>
              <w:pStyle w:val="ListParagraph"/>
              <w:numPr>
                <w:ilvl w:val="0"/>
                <w:numId w:val="4"/>
              </w:numPr>
            </w:pPr>
            <w:r>
              <w:t>Motor Selection</w:t>
            </w:r>
            <w:r w:rsidR="00694464">
              <w:t>……………………………………………………………</w:t>
            </w:r>
          </w:p>
          <w:p w14:paraId="235C538F" w14:textId="2648E4AC" w:rsidR="00141170" w:rsidRDefault="00141170" w:rsidP="00694464">
            <w:pPr>
              <w:pStyle w:val="ListParagraph"/>
              <w:numPr>
                <w:ilvl w:val="0"/>
                <w:numId w:val="4"/>
              </w:numPr>
              <w:ind w:right="-4999"/>
            </w:pPr>
            <w:r>
              <w:t>Design Calculation</w:t>
            </w:r>
            <w:r w:rsidR="00694464">
              <w:t>……………………………………………………….</w:t>
            </w:r>
          </w:p>
          <w:p w14:paraId="0089C5D4" w14:textId="77777777" w:rsidR="00141170" w:rsidRDefault="00141170" w:rsidP="00141170">
            <w:pPr>
              <w:pStyle w:val="ListParagraph"/>
              <w:ind w:left="1440"/>
            </w:pPr>
          </w:p>
          <w:p w14:paraId="66A15A0C" w14:textId="36509068" w:rsidR="00141170" w:rsidRDefault="00141170" w:rsidP="00141170">
            <w:pPr>
              <w:pStyle w:val="ListParagraph"/>
              <w:numPr>
                <w:ilvl w:val="0"/>
                <w:numId w:val="3"/>
              </w:numPr>
            </w:pPr>
            <w:r>
              <w:t>List of Parts</w:t>
            </w:r>
            <w:r w:rsidR="00694464">
              <w:t>……………………………………………………………………..</w:t>
            </w:r>
          </w:p>
          <w:p w14:paraId="301EAAAF" w14:textId="77777777" w:rsidR="00141170" w:rsidRDefault="00141170" w:rsidP="00141170">
            <w:pPr>
              <w:pStyle w:val="ListParagraph"/>
              <w:ind w:left="1080"/>
            </w:pPr>
          </w:p>
          <w:p w14:paraId="0FDA47AD" w14:textId="4A696E08" w:rsidR="00141170" w:rsidRDefault="00141170" w:rsidP="00141170">
            <w:pPr>
              <w:pStyle w:val="ListParagraph"/>
              <w:numPr>
                <w:ilvl w:val="0"/>
                <w:numId w:val="3"/>
              </w:numPr>
            </w:pPr>
            <w:r>
              <w:t>Part Drawings</w:t>
            </w:r>
            <w:r w:rsidR="00694464">
              <w:t>………………………………………………………………….</w:t>
            </w:r>
          </w:p>
          <w:p w14:paraId="03747AB0" w14:textId="77777777" w:rsidR="00141170" w:rsidRDefault="00141170" w:rsidP="00141170"/>
          <w:p w14:paraId="42A055D7" w14:textId="77777777" w:rsidR="00141170" w:rsidRDefault="00141170" w:rsidP="00141170">
            <w:pPr>
              <w:pStyle w:val="ListParagraph"/>
              <w:numPr>
                <w:ilvl w:val="0"/>
                <w:numId w:val="3"/>
              </w:numPr>
            </w:pPr>
            <w:r>
              <w:t>Cost Analysis</w:t>
            </w:r>
            <w:r w:rsidR="00694464">
              <w:t>……………………………………………………………………</w:t>
            </w:r>
          </w:p>
          <w:p w14:paraId="1C09F5A5" w14:textId="77777777" w:rsidR="00694464" w:rsidRDefault="00694464" w:rsidP="00694464">
            <w:pPr>
              <w:pStyle w:val="ListParagraph"/>
            </w:pPr>
          </w:p>
          <w:p w14:paraId="1C0899EE" w14:textId="0FBA7354" w:rsidR="00694464" w:rsidRPr="003A798E" w:rsidRDefault="00694464" w:rsidP="00141170">
            <w:pPr>
              <w:pStyle w:val="ListParagraph"/>
              <w:numPr>
                <w:ilvl w:val="0"/>
                <w:numId w:val="3"/>
              </w:numPr>
            </w:pPr>
            <w:r>
              <w:t>Appendix…………………………………………………………………………</w:t>
            </w:r>
          </w:p>
        </w:tc>
        <w:tc>
          <w:tcPr>
            <w:tcW w:w="336" w:type="dxa"/>
            <w:shd w:val="clear" w:color="auto" w:fill="EDF0F4" w:themeFill="accent3"/>
          </w:tcPr>
          <w:p w14:paraId="1105EEAB" w14:textId="7204A2B7" w:rsidR="00A81248" w:rsidRPr="003A798E" w:rsidRDefault="00A81248" w:rsidP="00A24793">
            <w:pPr>
              <w:jc w:val="right"/>
            </w:pPr>
          </w:p>
        </w:tc>
        <w:tc>
          <w:tcPr>
            <w:tcW w:w="418" w:type="dxa"/>
            <w:shd w:val="clear" w:color="auto" w:fill="EDF0F4" w:themeFill="accent3"/>
          </w:tcPr>
          <w:p w14:paraId="2BA1DA3C" w14:textId="77777777" w:rsidR="00A81248" w:rsidRPr="003A798E" w:rsidRDefault="00A81248"/>
        </w:tc>
      </w:tr>
    </w:tbl>
    <w:p w14:paraId="10E89EBC" w14:textId="77777777" w:rsidR="00C213D9" w:rsidRDefault="00C213D9" w:rsidP="00C213D9"/>
    <w:p w14:paraId="0238C662" w14:textId="77777777" w:rsidR="006F133D" w:rsidRDefault="006F133D" w:rsidP="00C213D9"/>
    <w:tbl>
      <w:tblPr>
        <w:tblW w:w="10997" w:type="dxa"/>
        <w:shd w:val="clear" w:color="auto" w:fill="F9F7ED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0"/>
        <w:gridCol w:w="9788"/>
        <w:gridCol w:w="349"/>
        <w:gridCol w:w="430"/>
      </w:tblGrid>
      <w:tr w:rsidR="00595793" w:rsidRPr="00D26C99" w14:paraId="2F85E6E7" w14:textId="77777777" w:rsidTr="00FE3E4E">
        <w:trPr>
          <w:trHeight w:val="51"/>
        </w:trPr>
        <w:tc>
          <w:tcPr>
            <w:tcW w:w="430" w:type="dxa"/>
            <w:shd w:val="clear" w:color="auto" w:fill="F9F7ED"/>
          </w:tcPr>
          <w:p w14:paraId="6D7231DB" w14:textId="77777777" w:rsidR="000B4A22" w:rsidRPr="00A059BA" w:rsidRDefault="000B4A22">
            <w:pPr>
              <w:rPr>
                <w:lang w:val="fr-FR"/>
              </w:rPr>
            </w:pPr>
          </w:p>
        </w:tc>
        <w:tc>
          <w:tcPr>
            <w:tcW w:w="9788" w:type="dxa"/>
            <w:shd w:val="clear" w:color="auto" w:fill="F9F7ED"/>
          </w:tcPr>
          <w:p w14:paraId="50EF9671" w14:textId="77777777" w:rsidR="000B4A22" w:rsidRPr="00A059BA" w:rsidRDefault="000B4A22">
            <w:pPr>
              <w:rPr>
                <w:lang w:val="fr-FR"/>
              </w:rPr>
            </w:pPr>
          </w:p>
        </w:tc>
        <w:tc>
          <w:tcPr>
            <w:tcW w:w="349" w:type="dxa"/>
            <w:shd w:val="clear" w:color="auto" w:fill="F9F7ED"/>
          </w:tcPr>
          <w:p w14:paraId="126B5EDF" w14:textId="77777777" w:rsidR="000B4A22" w:rsidRPr="00A059BA" w:rsidRDefault="000B4A22">
            <w:pPr>
              <w:rPr>
                <w:lang w:val="fr-FR"/>
              </w:rPr>
            </w:pPr>
          </w:p>
        </w:tc>
        <w:tc>
          <w:tcPr>
            <w:tcW w:w="430" w:type="dxa"/>
            <w:shd w:val="clear" w:color="auto" w:fill="F9F7ED"/>
          </w:tcPr>
          <w:p w14:paraId="3C23411E" w14:textId="77777777" w:rsidR="000B4A22" w:rsidRPr="00A059BA" w:rsidRDefault="000B4A22">
            <w:pPr>
              <w:rPr>
                <w:lang w:val="fr-FR"/>
              </w:rPr>
            </w:pPr>
          </w:p>
        </w:tc>
      </w:tr>
      <w:tr w:rsidR="00595793" w:rsidRPr="003A798E" w14:paraId="4688E6D4" w14:textId="77777777" w:rsidTr="00FE3E4E">
        <w:trPr>
          <w:trHeight w:val="564"/>
        </w:trPr>
        <w:tc>
          <w:tcPr>
            <w:tcW w:w="430" w:type="dxa"/>
            <w:shd w:val="clear" w:color="auto" w:fill="F9F7ED"/>
          </w:tcPr>
          <w:p w14:paraId="3EF7FEF0" w14:textId="77777777" w:rsidR="000B4A22" w:rsidRDefault="000B4A22">
            <w:pPr>
              <w:rPr>
                <w:lang w:val="fr-FR"/>
              </w:rPr>
            </w:pPr>
          </w:p>
          <w:p w14:paraId="4AFC20EB" w14:textId="77777777" w:rsidR="000B4A22" w:rsidRPr="00A059BA" w:rsidRDefault="000B4A22">
            <w:pPr>
              <w:rPr>
                <w:lang w:val="fr-FR"/>
              </w:rPr>
            </w:pPr>
          </w:p>
        </w:tc>
        <w:tc>
          <w:tcPr>
            <w:tcW w:w="10137" w:type="dxa"/>
            <w:gridSpan w:val="2"/>
            <w:shd w:val="clear" w:color="auto" w:fill="F9F7ED"/>
          </w:tcPr>
          <w:p w14:paraId="4587A825" w14:textId="52972427" w:rsidR="000B4A22" w:rsidRDefault="000B4A22">
            <w:pPr>
              <w:pStyle w:val="Heading3"/>
            </w:pPr>
          </w:p>
          <w:p w14:paraId="0BFFA691" w14:textId="2F3875A0" w:rsidR="000B4A22" w:rsidRDefault="000B4A22" w:rsidP="000B4A22">
            <w:pPr>
              <w:pStyle w:val="Heading1"/>
            </w:pPr>
            <w:r>
              <w:t>Isometric</w:t>
            </w:r>
          </w:p>
          <w:p w14:paraId="78354075" w14:textId="77777777" w:rsidR="00CE0C5F" w:rsidRDefault="00CE0C5F" w:rsidP="00CE0C5F"/>
          <w:p w14:paraId="07894E51" w14:textId="77777777" w:rsidR="00CE0C5F" w:rsidRDefault="00CE0C5F" w:rsidP="00CE0C5F"/>
          <w:p w14:paraId="208552C3" w14:textId="77777777" w:rsidR="00CE0C5F" w:rsidRDefault="00CE0C5F" w:rsidP="00CE0C5F"/>
          <w:p w14:paraId="58A9BB0B" w14:textId="77777777" w:rsidR="00CE0C5F" w:rsidRDefault="00CE0C5F" w:rsidP="00CE0C5F"/>
          <w:p w14:paraId="07A958E7" w14:textId="77777777" w:rsidR="00CE0C5F" w:rsidRDefault="00CE0C5F" w:rsidP="00CE0C5F"/>
          <w:p w14:paraId="6C373F43" w14:textId="09410C9B" w:rsidR="00CE0C5F" w:rsidRPr="00CE0C5F" w:rsidRDefault="00CE0C5F" w:rsidP="00CE0C5F">
            <w:r w:rsidRPr="00CE0C5F">
              <w:drawing>
                <wp:inline distT="0" distB="0" distL="0" distR="0" wp14:anchorId="1F8D5879" wp14:editId="344C5248">
                  <wp:extent cx="6436995" cy="4130040"/>
                  <wp:effectExtent l="0" t="0" r="1905" b="3810"/>
                  <wp:docPr id="1270354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354218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colorTemperature colorTemp="72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6995" cy="413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3B384" w14:textId="77777777" w:rsidR="000B4A22" w:rsidRDefault="000B4A22" w:rsidP="000B4A22"/>
          <w:p w14:paraId="04EB0404" w14:textId="77777777" w:rsidR="000B4A22" w:rsidRDefault="000B4A22" w:rsidP="000B4A22"/>
          <w:p w14:paraId="5A9EDC22" w14:textId="77777777" w:rsidR="000B4A22" w:rsidRDefault="000B4A22" w:rsidP="000B4A22"/>
          <w:p w14:paraId="2D66D294" w14:textId="77777777" w:rsidR="000B4A22" w:rsidRDefault="000B4A22" w:rsidP="000B4A22"/>
          <w:p w14:paraId="642E55B0" w14:textId="77777777" w:rsidR="000B4A22" w:rsidRDefault="000B4A22" w:rsidP="000B4A22"/>
          <w:p w14:paraId="17D05E9E" w14:textId="77777777" w:rsidR="000B4A22" w:rsidRDefault="000B4A22" w:rsidP="000B4A22"/>
          <w:p w14:paraId="07B65046" w14:textId="77777777" w:rsidR="000B4A22" w:rsidRDefault="000B4A22" w:rsidP="000B4A22"/>
          <w:p w14:paraId="7D4705B3" w14:textId="77777777" w:rsidR="000B4A22" w:rsidRDefault="000B4A22" w:rsidP="000B4A22"/>
          <w:p w14:paraId="1A65156C" w14:textId="3D33FD17" w:rsidR="00595793" w:rsidRPr="000B4A22" w:rsidRDefault="00595793" w:rsidP="000B4A22"/>
        </w:tc>
        <w:tc>
          <w:tcPr>
            <w:tcW w:w="430" w:type="dxa"/>
            <w:shd w:val="clear" w:color="auto" w:fill="F9F7ED"/>
          </w:tcPr>
          <w:p w14:paraId="32F39ADD" w14:textId="77777777" w:rsidR="000B4A22" w:rsidRPr="003A798E" w:rsidRDefault="000B4A22"/>
        </w:tc>
      </w:tr>
      <w:tr w:rsidR="00595793" w:rsidRPr="003A798E" w14:paraId="28BE88A7" w14:textId="77777777" w:rsidTr="00FE3E4E">
        <w:trPr>
          <w:trHeight w:val="1075"/>
        </w:trPr>
        <w:tc>
          <w:tcPr>
            <w:tcW w:w="430" w:type="dxa"/>
            <w:shd w:val="clear" w:color="auto" w:fill="F9F7ED"/>
          </w:tcPr>
          <w:p w14:paraId="0D0C24FE" w14:textId="77777777" w:rsidR="000B4A22" w:rsidRPr="003A798E" w:rsidRDefault="000B4A22"/>
        </w:tc>
        <w:tc>
          <w:tcPr>
            <w:tcW w:w="9788" w:type="dxa"/>
            <w:shd w:val="clear" w:color="auto" w:fill="F9F7ED"/>
          </w:tcPr>
          <w:p w14:paraId="6A5EA4EB" w14:textId="57B1326A" w:rsidR="000B4A22" w:rsidRPr="000B4A22" w:rsidRDefault="000B4A22" w:rsidP="000B4A22">
            <w:pPr>
              <w:rPr>
                <w:b/>
                <w:bCs/>
              </w:rPr>
            </w:pPr>
          </w:p>
        </w:tc>
        <w:tc>
          <w:tcPr>
            <w:tcW w:w="349" w:type="dxa"/>
            <w:shd w:val="clear" w:color="auto" w:fill="F9F7ED"/>
          </w:tcPr>
          <w:p w14:paraId="4BE9ABCE" w14:textId="77777777" w:rsidR="000B4A22" w:rsidRPr="003A798E" w:rsidRDefault="000B4A22">
            <w:pPr>
              <w:jc w:val="right"/>
            </w:pPr>
          </w:p>
        </w:tc>
        <w:tc>
          <w:tcPr>
            <w:tcW w:w="430" w:type="dxa"/>
            <w:shd w:val="clear" w:color="auto" w:fill="F9F7ED"/>
          </w:tcPr>
          <w:p w14:paraId="5E70CEE8" w14:textId="77777777" w:rsidR="000B4A22" w:rsidRPr="003A798E" w:rsidRDefault="000B4A22"/>
        </w:tc>
      </w:tr>
    </w:tbl>
    <w:p w14:paraId="6861F355" w14:textId="77777777" w:rsidR="006F133D" w:rsidRDefault="006F133D" w:rsidP="00C213D9"/>
    <w:p w14:paraId="471E40AD" w14:textId="2668D9AF" w:rsidR="00BC6BC7" w:rsidRPr="00BC6BC7" w:rsidRDefault="00BC6BC7" w:rsidP="00BC6BC7">
      <w:pPr>
        <w:sectPr w:rsidR="00BC6BC7" w:rsidRPr="00BC6BC7" w:rsidSect="00286C35">
          <w:pgSz w:w="12240" w:h="15840" w:code="1"/>
          <w:pgMar w:top="720" w:right="720" w:bottom="0" w:left="720" w:header="709" w:footer="432" w:gutter="0"/>
          <w:cols w:space="708"/>
          <w:titlePg/>
          <w:docGrid w:linePitch="360"/>
        </w:sectPr>
      </w:pPr>
    </w:p>
    <w:p w14:paraId="6EA41765" w14:textId="77777777" w:rsidR="00A24793" w:rsidRPr="003A798E" w:rsidRDefault="00A24793" w:rsidP="00A24793"/>
    <w:tbl>
      <w:tblPr>
        <w:tblW w:w="13649" w:type="dxa"/>
        <w:tblLayout w:type="fixed"/>
        <w:tblLook w:val="0600" w:firstRow="0" w:lastRow="0" w:firstColumn="0" w:lastColumn="0" w:noHBand="1" w:noVBand="1"/>
      </w:tblPr>
      <w:tblGrid>
        <w:gridCol w:w="253"/>
        <w:gridCol w:w="10379"/>
        <w:gridCol w:w="2756"/>
        <w:gridCol w:w="8"/>
        <w:gridCol w:w="245"/>
        <w:gridCol w:w="8"/>
      </w:tblGrid>
      <w:tr w:rsidR="00A24793" w:rsidRPr="003A798E" w14:paraId="101FFE49" w14:textId="77777777" w:rsidTr="00FE5802">
        <w:trPr>
          <w:trHeight w:val="677"/>
        </w:trPr>
        <w:tc>
          <w:tcPr>
            <w:tcW w:w="253" w:type="dxa"/>
            <w:shd w:val="clear" w:color="auto" w:fill="auto"/>
          </w:tcPr>
          <w:p w14:paraId="282262C5" w14:textId="77777777" w:rsidR="00A24793" w:rsidRPr="003A798E" w:rsidRDefault="00A24793" w:rsidP="00A24793"/>
        </w:tc>
        <w:tc>
          <w:tcPr>
            <w:tcW w:w="10379" w:type="dxa"/>
            <w:shd w:val="clear" w:color="auto" w:fill="auto"/>
          </w:tcPr>
          <w:p w14:paraId="4A33FAC1" w14:textId="77777777" w:rsidR="00A24793" w:rsidRPr="003A798E" w:rsidRDefault="00A24793" w:rsidP="00A24793"/>
        </w:tc>
        <w:tc>
          <w:tcPr>
            <w:tcW w:w="2764" w:type="dxa"/>
            <w:gridSpan w:val="2"/>
            <w:shd w:val="clear" w:color="auto" w:fill="auto"/>
          </w:tcPr>
          <w:p w14:paraId="47279A20" w14:textId="77777777" w:rsidR="00A24793" w:rsidRPr="003A798E" w:rsidRDefault="00A24793" w:rsidP="00A24793"/>
        </w:tc>
        <w:tc>
          <w:tcPr>
            <w:tcW w:w="253" w:type="dxa"/>
            <w:gridSpan w:val="2"/>
            <w:shd w:val="clear" w:color="auto" w:fill="auto"/>
          </w:tcPr>
          <w:p w14:paraId="55509990" w14:textId="77777777" w:rsidR="00A24793" w:rsidRPr="003A798E" w:rsidRDefault="00A24793" w:rsidP="00A24793"/>
        </w:tc>
      </w:tr>
      <w:tr w:rsidR="0031055C" w:rsidRPr="003A798E" w14:paraId="23BD1BD2" w14:textId="77777777" w:rsidTr="00D66449">
        <w:trPr>
          <w:trHeight w:val="5521"/>
        </w:trPr>
        <w:tc>
          <w:tcPr>
            <w:tcW w:w="253" w:type="dxa"/>
            <w:shd w:val="clear" w:color="auto" w:fill="auto"/>
          </w:tcPr>
          <w:p w14:paraId="366AE93F" w14:textId="77777777" w:rsidR="0031055C" w:rsidRPr="003A798E" w:rsidRDefault="0031055C"/>
        </w:tc>
        <w:tc>
          <w:tcPr>
            <w:tcW w:w="10379" w:type="dxa"/>
            <w:tcBorders>
              <w:bottom w:val="single" w:sz="18" w:space="0" w:color="00C1C7" w:themeColor="accent2"/>
            </w:tcBorders>
            <w:shd w:val="clear" w:color="auto" w:fill="auto"/>
          </w:tcPr>
          <w:p w14:paraId="468034CB" w14:textId="1D2C3185" w:rsidR="0031055C" w:rsidRDefault="00790C46" w:rsidP="00FC49AE">
            <w:pPr>
              <w:pStyle w:val="Heading5"/>
            </w:pPr>
            <w:r>
              <w:t>Design &amp;</w:t>
            </w:r>
            <w:r w:rsidR="009E3523">
              <w:t xml:space="preserve"> </w:t>
            </w:r>
            <w:r w:rsidR="002B73F6">
              <w:t>S</w:t>
            </w:r>
            <w:r w:rsidR="009E3523">
              <w:t>pecifics</w:t>
            </w:r>
          </w:p>
          <w:p w14:paraId="682BE621" w14:textId="77777777" w:rsidR="00FE5802" w:rsidRDefault="00FE5802" w:rsidP="00FE5802"/>
          <w:p w14:paraId="20B1DF17" w14:textId="77777777" w:rsidR="00FE5802" w:rsidRDefault="00FE5802" w:rsidP="00FE5802">
            <w:r>
              <w:t xml:space="preserve">After researching existing wire-bending solutions, </w:t>
            </w:r>
            <w:proofErr w:type="gramStart"/>
            <w:r>
              <w:t>We</w:t>
            </w:r>
            <w:proofErr w:type="gramEnd"/>
            <w:r>
              <w:t xml:space="preserve"> </w:t>
            </w:r>
            <w:r>
              <w:t xml:space="preserve">chose to use stepper motors for precision control, along with an Arduino microcontroller to facilitate custom programmability and ease of use. </w:t>
            </w:r>
          </w:p>
          <w:p w14:paraId="3548F43D" w14:textId="77777777" w:rsidR="00FE5802" w:rsidRDefault="00FE5802" w:rsidP="00FE5802"/>
          <w:p w14:paraId="22A10E99" w14:textId="2B8CF257" w:rsidR="00D66449" w:rsidRDefault="00FE5802" w:rsidP="00FE5802">
            <w:r>
              <w:t xml:space="preserve">By incorporating 3D-printed parts, </w:t>
            </w:r>
            <w:proofErr w:type="gramStart"/>
            <w:r w:rsidR="00D66449">
              <w:t>We</w:t>
            </w:r>
            <w:proofErr w:type="gramEnd"/>
            <w:r>
              <w:t xml:space="preserve"> created a structure that is both lightweight and cost-effective. This design approach allowed </w:t>
            </w:r>
            <w:r w:rsidR="00D66449">
              <w:t>us</w:t>
            </w:r>
            <w:r>
              <w:t xml:space="preserve"> to address common limitations in wire bending, such as limited flexibility and control, while ensuring that the machine remains user-friendly and adaptable for a range of custom projects.</w:t>
            </w:r>
          </w:p>
          <w:p w14:paraId="6DB68ED8" w14:textId="77777777" w:rsidR="00D66449" w:rsidRDefault="00D66449" w:rsidP="00FE5802"/>
          <w:p w14:paraId="7CB44059" w14:textId="77777777" w:rsidR="00694CE6" w:rsidRDefault="00694CE6" w:rsidP="00FE5802"/>
          <w:p w14:paraId="7859B2EF" w14:textId="768F08E4" w:rsidR="00D66449" w:rsidRDefault="00D66449" w:rsidP="00D66449">
            <w:pPr>
              <w:pStyle w:val="Heading3"/>
            </w:pPr>
            <w:r>
              <w:t>MOTOR SELECTION</w:t>
            </w:r>
          </w:p>
          <w:p w14:paraId="2A71D833" w14:textId="77777777" w:rsidR="00D66449" w:rsidRDefault="00D66449" w:rsidP="00D66449"/>
          <w:p w14:paraId="023B3B6C" w14:textId="1329E1B4" w:rsidR="00D66449" w:rsidRDefault="00340BE5" w:rsidP="00340BE5">
            <w:pPr>
              <w:pStyle w:val="ListParagraph"/>
              <w:numPr>
                <w:ilvl w:val="0"/>
                <w:numId w:val="5"/>
              </w:numPr>
            </w:pPr>
            <w:r>
              <w:t>DC MOTOR</w:t>
            </w:r>
          </w:p>
          <w:p w14:paraId="406EEE96" w14:textId="207381FA" w:rsidR="005C51E8" w:rsidRDefault="005C51E8" w:rsidP="005C51E8"/>
          <w:tbl>
            <w:tblPr>
              <w:tblStyle w:val="TableGrid"/>
              <w:tblW w:w="10175" w:type="dxa"/>
              <w:tblLook w:val="04A0" w:firstRow="1" w:lastRow="0" w:firstColumn="1" w:lastColumn="0" w:noHBand="0" w:noVBand="1"/>
            </w:tblPr>
            <w:tblGrid>
              <w:gridCol w:w="5087"/>
              <w:gridCol w:w="5088"/>
            </w:tblGrid>
            <w:tr w:rsidR="00D82454" w14:paraId="7AFD8C66" w14:textId="77777777" w:rsidTr="000E51EC">
              <w:trPr>
                <w:trHeight w:val="314"/>
              </w:trPr>
              <w:tc>
                <w:tcPr>
                  <w:tcW w:w="5087" w:type="dxa"/>
                </w:tcPr>
                <w:p w14:paraId="39198DD3" w14:textId="4FE64DAD" w:rsidR="00D82454" w:rsidRPr="000E51EC" w:rsidRDefault="00D82454" w:rsidP="005C51E8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Scenario</w:t>
                  </w:r>
                </w:p>
              </w:tc>
              <w:tc>
                <w:tcPr>
                  <w:tcW w:w="5088" w:type="dxa"/>
                </w:tcPr>
                <w:p w14:paraId="2462BD1B" w14:textId="0165B00F" w:rsidR="00D82454" w:rsidRPr="000E51EC" w:rsidRDefault="00491650" w:rsidP="005C51E8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 xml:space="preserve">Automating </w:t>
                  </w:r>
                  <w:r w:rsidR="00572E6B" w:rsidRPr="000E51EC">
                    <w:rPr>
                      <w:sz w:val="24"/>
                      <w:szCs w:val="22"/>
                    </w:rPr>
                    <w:t xml:space="preserve">z-axis </w:t>
                  </w:r>
                  <w:r w:rsidR="00E02E88" w:rsidRPr="000E51EC">
                    <w:rPr>
                      <w:sz w:val="24"/>
                      <w:szCs w:val="22"/>
                    </w:rPr>
                    <w:t>rotation and feeder</w:t>
                  </w:r>
                </w:p>
              </w:tc>
            </w:tr>
            <w:tr w:rsidR="00D82454" w14:paraId="4C734ED5" w14:textId="77777777" w:rsidTr="000E51EC">
              <w:trPr>
                <w:trHeight w:val="616"/>
              </w:trPr>
              <w:tc>
                <w:tcPr>
                  <w:tcW w:w="5087" w:type="dxa"/>
                </w:tcPr>
                <w:p w14:paraId="6C000BDB" w14:textId="40BE73E4" w:rsidR="00D82454" w:rsidRPr="000E51EC" w:rsidRDefault="00D82454" w:rsidP="005C51E8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Reason for selecting motor</w:t>
                  </w:r>
                </w:p>
              </w:tc>
              <w:tc>
                <w:tcPr>
                  <w:tcW w:w="5088" w:type="dxa"/>
                </w:tcPr>
                <w:p w14:paraId="58D3B27D" w14:textId="6EA4D8FA" w:rsidR="00D82454" w:rsidRPr="000E51EC" w:rsidRDefault="00D82454" w:rsidP="005C51E8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 xml:space="preserve">After rudimentary weight analysis, we </w:t>
                  </w:r>
                  <w:r w:rsidR="00491650" w:rsidRPr="000E51EC">
                    <w:rPr>
                      <w:sz w:val="24"/>
                      <w:szCs w:val="22"/>
                    </w:rPr>
                    <w:t>found</w:t>
                  </w:r>
                  <w:r w:rsidRPr="000E51EC">
                    <w:rPr>
                      <w:sz w:val="24"/>
                      <w:szCs w:val="22"/>
                    </w:rPr>
                    <w:t xml:space="preserve"> a DC motor </w:t>
                  </w:r>
                  <w:r w:rsidR="00491650" w:rsidRPr="000E51EC">
                    <w:rPr>
                      <w:sz w:val="24"/>
                      <w:szCs w:val="22"/>
                    </w:rPr>
                    <w:t>to</w:t>
                  </w:r>
                  <w:r w:rsidRPr="000E51EC">
                    <w:rPr>
                      <w:sz w:val="24"/>
                      <w:szCs w:val="22"/>
                    </w:rPr>
                    <w:t xml:space="preserve"> be sufficient</w:t>
                  </w:r>
                </w:p>
              </w:tc>
            </w:tr>
            <w:tr w:rsidR="00D82454" w14:paraId="2D98A21A" w14:textId="77777777" w:rsidTr="000E51EC">
              <w:trPr>
                <w:trHeight w:val="301"/>
              </w:trPr>
              <w:tc>
                <w:tcPr>
                  <w:tcW w:w="5087" w:type="dxa"/>
                </w:tcPr>
                <w:p w14:paraId="7EA43105" w14:textId="7A3571A9" w:rsidR="00D82454" w:rsidRPr="000E51EC" w:rsidRDefault="00D82454" w:rsidP="005C51E8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Size</w:t>
                  </w:r>
                </w:p>
              </w:tc>
              <w:tc>
                <w:tcPr>
                  <w:tcW w:w="5088" w:type="dxa"/>
                </w:tcPr>
                <w:p w14:paraId="7BF97F61" w14:textId="77777777" w:rsidR="00D82454" w:rsidRPr="000E51EC" w:rsidRDefault="00D82454" w:rsidP="005C51E8">
                  <w:pPr>
                    <w:rPr>
                      <w:sz w:val="24"/>
                      <w:szCs w:val="22"/>
                    </w:rPr>
                  </w:pPr>
                </w:p>
              </w:tc>
            </w:tr>
            <w:tr w:rsidR="00D82454" w14:paraId="15270FB8" w14:textId="77777777" w:rsidTr="000E51EC">
              <w:trPr>
                <w:trHeight w:val="314"/>
              </w:trPr>
              <w:tc>
                <w:tcPr>
                  <w:tcW w:w="5087" w:type="dxa"/>
                </w:tcPr>
                <w:p w14:paraId="538F8EA5" w14:textId="32A9C163" w:rsidR="00D82454" w:rsidRPr="000E51EC" w:rsidRDefault="00D82454" w:rsidP="005C51E8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Torque</w:t>
                  </w:r>
                </w:p>
              </w:tc>
              <w:tc>
                <w:tcPr>
                  <w:tcW w:w="5088" w:type="dxa"/>
                </w:tcPr>
                <w:p w14:paraId="4560298E" w14:textId="345E551D" w:rsidR="00D82454" w:rsidRPr="000E51EC" w:rsidRDefault="00D82454" w:rsidP="005C51E8">
                  <w:pPr>
                    <w:rPr>
                      <w:sz w:val="24"/>
                      <w:szCs w:val="22"/>
                    </w:rPr>
                  </w:pPr>
                </w:p>
              </w:tc>
            </w:tr>
          </w:tbl>
          <w:p w14:paraId="41C62C9D" w14:textId="77777777" w:rsidR="005C51E8" w:rsidRDefault="005C51E8" w:rsidP="005C51E8"/>
          <w:p w14:paraId="31DC1E4C" w14:textId="1918B844" w:rsidR="00340BE5" w:rsidRDefault="00340BE5" w:rsidP="00340BE5">
            <w:pPr>
              <w:pStyle w:val="ListParagraph"/>
              <w:numPr>
                <w:ilvl w:val="0"/>
                <w:numId w:val="5"/>
              </w:numPr>
            </w:pPr>
            <w:r>
              <w:t>S</w:t>
            </w:r>
            <w:r w:rsidR="005C51E8">
              <w:t>TEPPER MOTOR</w:t>
            </w:r>
          </w:p>
          <w:p w14:paraId="26747B22" w14:textId="77777777" w:rsidR="005C51E8" w:rsidRDefault="005C51E8" w:rsidP="005C51E8"/>
          <w:tbl>
            <w:tblPr>
              <w:tblStyle w:val="TableGrid"/>
              <w:tblW w:w="10187" w:type="dxa"/>
              <w:tblLook w:val="04A0" w:firstRow="1" w:lastRow="0" w:firstColumn="1" w:lastColumn="0" w:noHBand="0" w:noVBand="1"/>
            </w:tblPr>
            <w:tblGrid>
              <w:gridCol w:w="5093"/>
              <w:gridCol w:w="5094"/>
            </w:tblGrid>
            <w:tr w:rsidR="00491650" w14:paraId="352CA7BB" w14:textId="77777777" w:rsidTr="000E51EC">
              <w:trPr>
                <w:trHeight w:val="325"/>
              </w:trPr>
              <w:tc>
                <w:tcPr>
                  <w:tcW w:w="5093" w:type="dxa"/>
                </w:tcPr>
                <w:p w14:paraId="3B95F904" w14:textId="77777777" w:rsidR="00491650" w:rsidRPr="000E51EC" w:rsidRDefault="00491650" w:rsidP="00491650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Scenario</w:t>
                  </w:r>
                </w:p>
              </w:tc>
              <w:tc>
                <w:tcPr>
                  <w:tcW w:w="5094" w:type="dxa"/>
                </w:tcPr>
                <w:p w14:paraId="037EDE8E" w14:textId="1B272B3B" w:rsidR="00491650" w:rsidRPr="000E51EC" w:rsidRDefault="00491650" w:rsidP="00491650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 xml:space="preserve">Automating </w:t>
                  </w:r>
                  <w:r w:rsidR="00E02E88" w:rsidRPr="000E51EC">
                    <w:rPr>
                      <w:sz w:val="24"/>
                      <w:szCs w:val="22"/>
                    </w:rPr>
                    <w:t>bending on XY plane</w:t>
                  </w:r>
                </w:p>
              </w:tc>
            </w:tr>
            <w:tr w:rsidR="00491650" w14:paraId="6398C2F5" w14:textId="77777777" w:rsidTr="000E51EC">
              <w:trPr>
                <w:trHeight w:val="638"/>
              </w:trPr>
              <w:tc>
                <w:tcPr>
                  <w:tcW w:w="5093" w:type="dxa"/>
                </w:tcPr>
                <w:p w14:paraId="0D2B88FA" w14:textId="77777777" w:rsidR="00491650" w:rsidRPr="000E51EC" w:rsidRDefault="00491650" w:rsidP="00491650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Reason for selecting motor</w:t>
                  </w:r>
                </w:p>
              </w:tc>
              <w:tc>
                <w:tcPr>
                  <w:tcW w:w="5094" w:type="dxa"/>
                </w:tcPr>
                <w:p w14:paraId="5A32A2B4" w14:textId="66EC3430" w:rsidR="00491650" w:rsidRPr="000E51EC" w:rsidRDefault="00554EFB" w:rsidP="00491650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Bending requires high precision, which can be controlled easily using steppers.</w:t>
                  </w:r>
                </w:p>
              </w:tc>
            </w:tr>
            <w:tr w:rsidR="00491650" w14:paraId="579290A1" w14:textId="77777777" w:rsidTr="000E51EC">
              <w:trPr>
                <w:trHeight w:val="312"/>
              </w:trPr>
              <w:tc>
                <w:tcPr>
                  <w:tcW w:w="5093" w:type="dxa"/>
                </w:tcPr>
                <w:p w14:paraId="767C1C99" w14:textId="3CA00B26" w:rsidR="00491650" w:rsidRPr="000E51EC" w:rsidRDefault="00491650" w:rsidP="00491650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Size</w:t>
                  </w:r>
                  <w:r w:rsidR="00A25905" w:rsidRPr="000E51EC">
                    <w:rPr>
                      <w:sz w:val="24"/>
                      <w:szCs w:val="22"/>
                    </w:rPr>
                    <w:t xml:space="preserve"> in cm (</w:t>
                  </w:r>
                  <w:proofErr w:type="spellStart"/>
                  <w:r w:rsidR="00A25905" w:rsidRPr="000E51EC">
                    <w:rPr>
                      <w:sz w:val="24"/>
                      <w:szCs w:val="22"/>
                    </w:rPr>
                    <w:t>LxWxH</w:t>
                  </w:r>
                  <w:proofErr w:type="spellEnd"/>
                  <w:r w:rsidR="00A25905" w:rsidRPr="000E51EC">
                    <w:rPr>
                      <w:sz w:val="24"/>
                      <w:szCs w:val="22"/>
                    </w:rPr>
                    <w:t>)</w:t>
                  </w:r>
                </w:p>
              </w:tc>
              <w:tc>
                <w:tcPr>
                  <w:tcW w:w="5094" w:type="dxa"/>
                </w:tcPr>
                <w:p w14:paraId="1262137E" w14:textId="229F5659" w:rsidR="00491650" w:rsidRPr="000E51EC" w:rsidRDefault="00A25905" w:rsidP="00491650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12 x 9 x 7</w:t>
                  </w:r>
                </w:p>
              </w:tc>
            </w:tr>
            <w:tr w:rsidR="00491650" w14:paraId="66F0E000" w14:textId="77777777" w:rsidTr="000E51EC">
              <w:trPr>
                <w:trHeight w:val="325"/>
              </w:trPr>
              <w:tc>
                <w:tcPr>
                  <w:tcW w:w="5093" w:type="dxa"/>
                </w:tcPr>
                <w:p w14:paraId="2CC351BF" w14:textId="77777777" w:rsidR="00491650" w:rsidRPr="000E51EC" w:rsidRDefault="00491650" w:rsidP="00491650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Torque</w:t>
                  </w:r>
                </w:p>
              </w:tc>
              <w:tc>
                <w:tcPr>
                  <w:tcW w:w="5094" w:type="dxa"/>
                </w:tcPr>
                <w:p w14:paraId="5C23DD62" w14:textId="497E6939" w:rsidR="00491650" w:rsidRPr="000E51EC" w:rsidRDefault="00F31ACC" w:rsidP="00491650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0.4(NM)</w:t>
                  </w:r>
                </w:p>
              </w:tc>
            </w:tr>
          </w:tbl>
          <w:p w14:paraId="057D0764" w14:textId="77777777" w:rsidR="005C51E8" w:rsidRDefault="005C51E8" w:rsidP="005C51E8"/>
          <w:p w14:paraId="176E2081" w14:textId="690F7294" w:rsidR="005C51E8" w:rsidRDefault="005C51E8" w:rsidP="00340BE5">
            <w:pPr>
              <w:pStyle w:val="ListParagraph"/>
              <w:numPr>
                <w:ilvl w:val="0"/>
                <w:numId w:val="5"/>
              </w:numPr>
            </w:pPr>
            <w:r>
              <w:t>SERVO MOTOR</w:t>
            </w:r>
          </w:p>
          <w:p w14:paraId="02E98FBD" w14:textId="77777777" w:rsidR="002B73F6" w:rsidRDefault="002B73F6" w:rsidP="002B73F6"/>
          <w:tbl>
            <w:tblPr>
              <w:tblStyle w:val="TableGrid"/>
              <w:tblW w:w="10199" w:type="dxa"/>
              <w:tblLook w:val="04A0" w:firstRow="1" w:lastRow="0" w:firstColumn="1" w:lastColumn="0" w:noHBand="0" w:noVBand="1"/>
            </w:tblPr>
            <w:tblGrid>
              <w:gridCol w:w="5099"/>
              <w:gridCol w:w="5100"/>
            </w:tblGrid>
            <w:tr w:rsidR="00554EFB" w14:paraId="6ADACD18" w14:textId="77777777" w:rsidTr="000E51EC">
              <w:trPr>
                <w:trHeight w:val="325"/>
              </w:trPr>
              <w:tc>
                <w:tcPr>
                  <w:tcW w:w="5099" w:type="dxa"/>
                </w:tcPr>
                <w:p w14:paraId="56ABFBEB" w14:textId="77777777" w:rsidR="00554EFB" w:rsidRPr="000E51EC" w:rsidRDefault="00554EFB" w:rsidP="00554EFB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Scenario</w:t>
                  </w:r>
                </w:p>
              </w:tc>
              <w:tc>
                <w:tcPr>
                  <w:tcW w:w="5100" w:type="dxa"/>
                </w:tcPr>
                <w:p w14:paraId="1EEC508C" w14:textId="77777777" w:rsidR="00554EFB" w:rsidRPr="000E51EC" w:rsidRDefault="00554EFB" w:rsidP="00554EFB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Automating bending on XY plane</w:t>
                  </w:r>
                </w:p>
              </w:tc>
            </w:tr>
            <w:tr w:rsidR="00554EFB" w14:paraId="43C4BB18" w14:textId="77777777" w:rsidTr="000E51EC">
              <w:trPr>
                <w:trHeight w:val="638"/>
              </w:trPr>
              <w:tc>
                <w:tcPr>
                  <w:tcW w:w="5099" w:type="dxa"/>
                </w:tcPr>
                <w:p w14:paraId="66FB016F" w14:textId="77777777" w:rsidR="00554EFB" w:rsidRPr="000E51EC" w:rsidRDefault="00554EFB" w:rsidP="00554EFB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Reason for selecting motor</w:t>
                  </w:r>
                </w:p>
              </w:tc>
              <w:tc>
                <w:tcPr>
                  <w:tcW w:w="5100" w:type="dxa"/>
                </w:tcPr>
                <w:p w14:paraId="4672F8EF" w14:textId="77777777" w:rsidR="00554EFB" w:rsidRPr="000E51EC" w:rsidRDefault="00554EFB" w:rsidP="00554EFB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Bending requires high precision, which can be controlled easily using steppers.</w:t>
                  </w:r>
                </w:p>
              </w:tc>
            </w:tr>
            <w:tr w:rsidR="00554EFB" w14:paraId="7E1C3470" w14:textId="77777777" w:rsidTr="000E51EC">
              <w:trPr>
                <w:trHeight w:val="312"/>
              </w:trPr>
              <w:tc>
                <w:tcPr>
                  <w:tcW w:w="5099" w:type="dxa"/>
                </w:tcPr>
                <w:p w14:paraId="6D4A727D" w14:textId="28DA9100" w:rsidR="00554EFB" w:rsidRPr="000E51EC" w:rsidRDefault="00554EFB" w:rsidP="00554EFB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Size</w:t>
                  </w:r>
                  <w:r w:rsidR="007229CA" w:rsidRPr="000E51EC">
                    <w:rPr>
                      <w:sz w:val="24"/>
                      <w:szCs w:val="22"/>
                    </w:rPr>
                    <w:t xml:space="preserve"> in </w:t>
                  </w:r>
                  <w:r w:rsidR="0005508E" w:rsidRPr="000E51EC">
                    <w:rPr>
                      <w:sz w:val="24"/>
                      <w:szCs w:val="22"/>
                    </w:rPr>
                    <w:t>cm</w:t>
                  </w:r>
                  <w:r w:rsidR="00FA3841" w:rsidRPr="000E51EC">
                    <w:rPr>
                      <w:sz w:val="24"/>
                      <w:szCs w:val="22"/>
                    </w:rPr>
                    <w:t xml:space="preserve"> (</w:t>
                  </w:r>
                  <w:proofErr w:type="spellStart"/>
                  <w:r w:rsidR="007229CA" w:rsidRPr="000E51EC">
                    <w:rPr>
                      <w:sz w:val="24"/>
                      <w:szCs w:val="22"/>
                    </w:rPr>
                    <w:t>LxWxH</w:t>
                  </w:r>
                  <w:proofErr w:type="spellEnd"/>
                  <w:r w:rsidR="007229CA" w:rsidRPr="000E51EC">
                    <w:rPr>
                      <w:sz w:val="24"/>
                      <w:szCs w:val="22"/>
                    </w:rPr>
                    <w:t>)</w:t>
                  </w:r>
                </w:p>
              </w:tc>
              <w:tc>
                <w:tcPr>
                  <w:tcW w:w="5100" w:type="dxa"/>
                </w:tcPr>
                <w:p w14:paraId="5C171F64" w14:textId="0A06788D" w:rsidR="00554EFB" w:rsidRPr="000E51EC" w:rsidRDefault="007229CA" w:rsidP="00554EFB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4.</w:t>
                  </w:r>
                  <w:r w:rsidR="0005508E" w:rsidRPr="000E51EC">
                    <w:rPr>
                      <w:sz w:val="24"/>
                      <w:szCs w:val="22"/>
                    </w:rPr>
                    <w:t>0</w:t>
                  </w:r>
                  <w:r w:rsidRPr="000E51EC">
                    <w:rPr>
                      <w:sz w:val="24"/>
                      <w:szCs w:val="22"/>
                    </w:rPr>
                    <w:t xml:space="preserve">5 x </w:t>
                  </w:r>
                  <w:r w:rsidR="00A25905" w:rsidRPr="000E51EC">
                    <w:rPr>
                      <w:sz w:val="24"/>
                      <w:szCs w:val="22"/>
                    </w:rPr>
                    <w:t>2</w:t>
                  </w:r>
                  <w:r w:rsidR="0005508E" w:rsidRPr="000E51EC">
                    <w:rPr>
                      <w:sz w:val="24"/>
                      <w:szCs w:val="22"/>
                    </w:rPr>
                    <w:t>.</w:t>
                  </w:r>
                  <w:r w:rsidR="00A25905" w:rsidRPr="000E51EC">
                    <w:rPr>
                      <w:sz w:val="24"/>
                      <w:szCs w:val="22"/>
                    </w:rPr>
                    <w:t>0 x 4</w:t>
                  </w:r>
                  <w:r w:rsidR="0005508E" w:rsidRPr="000E51EC">
                    <w:rPr>
                      <w:sz w:val="24"/>
                      <w:szCs w:val="22"/>
                    </w:rPr>
                    <w:t>.</w:t>
                  </w:r>
                  <w:r w:rsidR="00A25905" w:rsidRPr="000E51EC">
                    <w:rPr>
                      <w:sz w:val="24"/>
                      <w:szCs w:val="22"/>
                    </w:rPr>
                    <w:t>4</w:t>
                  </w:r>
                </w:p>
              </w:tc>
            </w:tr>
            <w:tr w:rsidR="00554EFB" w14:paraId="335C1AFD" w14:textId="77777777" w:rsidTr="000E51EC">
              <w:trPr>
                <w:trHeight w:val="325"/>
              </w:trPr>
              <w:tc>
                <w:tcPr>
                  <w:tcW w:w="5099" w:type="dxa"/>
                </w:tcPr>
                <w:p w14:paraId="1B14A939" w14:textId="77777777" w:rsidR="00554EFB" w:rsidRPr="000E51EC" w:rsidRDefault="00554EFB" w:rsidP="00554EFB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Torque</w:t>
                  </w:r>
                </w:p>
              </w:tc>
              <w:tc>
                <w:tcPr>
                  <w:tcW w:w="5100" w:type="dxa"/>
                </w:tcPr>
                <w:p w14:paraId="02AC9EFE" w14:textId="7C135BCA" w:rsidR="00554EFB" w:rsidRPr="000E51EC" w:rsidRDefault="00C418C0" w:rsidP="00554EFB">
                  <w:pPr>
                    <w:rPr>
                      <w:sz w:val="24"/>
                      <w:szCs w:val="22"/>
                    </w:rPr>
                  </w:pPr>
                  <w:r w:rsidRPr="000E51EC">
                    <w:rPr>
                      <w:sz w:val="24"/>
                      <w:szCs w:val="22"/>
                    </w:rPr>
                    <w:t>10 to 12</w:t>
                  </w:r>
                  <w:r w:rsidRPr="000E51EC">
                    <w:rPr>
                      <w:sz w:val="24"/>
                      <w:szCs w:val="22"/>
                    </w:rPr>
                    <w:t>(kg-cm)</w:t>
                  </w:r>
                </w:p>
              </w:tc>
            </w:tr>
          </w:tbl>
          <w:p w14:paraId="3E82EE9A" w14:textId="1F5F7A61" w:rsidR="00D66449" w:rsidRPr="00FE5802" w:rsidRDefault="00884667" w:rsidP="00FE5802">
            <w:r>
              <w:t xml:space="preserve"> </w:t>
            </w:r>
          </w:p>
        </w:tc>
        <w:tc>
          <w:tcPr>
            <w:tcW w:w="2764" w:type="dxa"/>
            <w:gridSpan w:val="2"/>
            <w:tcBorders>
              <w:bottom w:val="single" w:sz="18" w:space="0" w:color="00C1C7" w:themeColor="accent2"/>
            </w:tcBorders>
            <w:shd w:val="clear" w:color="auto" w:fill="auto"/>
          </w:tcPr>
          <w:p w14:paraId="510E909A" w14:textId="1F9100BD" w:rsidR="0031055C" w:rsidRPr="003A798E" w:rsidRDefault="0031055C" w:rsidP="004C009F"/>
        </w:tc>
        <w:tc>
          <w:tcPr>
            <w:tcW w:w="253" w:type="dxa"/>
            <w:gridSpan w:val="2"/>
            <w:shd w:val="clear" w:color="auto" w:fill="auto"/>
          </w:tcPr>
          <w:p w14:paraId="36CE4F18" w14:textId="77777777" w:rsidR="0031055C" w:rsidRPr="003A798E" w:rsidRDefault="0031055C"/>
        </w:tc>
      </w:tr>
      <w:tr w:rsidR="00D66449" w:rsidRPr="003A798E" w14:paraId="4E914F21" w14:textId="77777777" w:rsidTr="00951091">
        <w:trPr>
          <w:gridAfter w:val="1"/>
          <w:wAfter w:w="8" w:type="dxa"/>
          <w:trHeight w:val="4293"/>
        </w:trPr>
        <w:tc>
          <w:tcPr>
            <w:tcW w:w="253" w:type="dxa"/>
            <w:shd w:val="clear" w:color="auto" w:fill="auto"/>
          </w:tcPr>
          <w:p w14:paraId="28E1016F" w14:textId="77777777" w:rsidR="00D66449" w:rsidRPr="003A798E" w:rsidRDefault="00D66449"/>
        </w:tc>
        <w:tc>
          <w:tcPr>
            <w:tcW w:w="13135" w:type="dxa"/>
            <w:gridSpan w:val="2"/>
            <w:tcBorders>
              <w:top w:val="single" w:sz="18" w:space="0" w:color="00C1C7" w:themeColor="accent2"/>
              <w:bottom w:val="single" w:sz="18" w:space="0" w:color="00C1C7" w:themeColor="accent2"/>
            </w:tcBorders>
            <w:shd w:val="clear" w:color="auto" w:fill="auto"/>
            <w:vAlign w:val="center"/>
          </w:tcPr>
          <w:p w14:paraId="77A52C5D" w14:textId="77777777" w:rsidR="00CE0C5F" w:rsidRDefault="00CE0C5F" w:rsidP="00962F7D">
            <w:pPr>
              <w:pStyle w:val="Heading3"/>
            </w:pPr>
          </w:p>
          <w:p w14:paraId="759CD1A5" w14:textId="16A3EDDD" w:rsidR="00D66449" w:rsidRDefault="00962F7D" w:rsidP="00962F7D">
            <w:pPr>
              <w:pStyle w:val="Heading3"/>
            </w:pPr>
            <w:r>
              <w:t>DESIGN CALCULATION</w:t>
            </w:r>
          </w:p>
          <w:p w14:paraId="1E03F14C" w14:textId="77777777" w:rsidR="00962F7D" w:rsidRDefault="00962F7D" w:rsidP="00962F7D"/>
          <w:p w14:paraId="7E6F4043" w14:textId="77777777" w:rsidR="00951091" w:rsidRPr="00885B38" w:rsidRDefault="00951091" w:rsidP="00951091">
            <w:pPr>
              <w:pStyle w:val="ListParagraph"/>
              <w:numPr>
                <w:ilvl w:val="0"/>
                <w:numId w:val="7"/>
              </w:numPr>
              <w:rPr>
                <w:szCs w:val="28"/>
              </w:rPr>
            </w:pPr>
            <w:r w:rsidRPr="00951091">
              <w:rPr>
                <w:b/>
                <w:bCs/>
                <w:color w:val="0D294E" w:themeColor="accent1" w:themeShade="BF"/>
                <w:szCs w:val="28"/>
                <w:u w:val="single"/>
              </w:rPr>
              <w:t>Z axis Gear</w:t>
            </w:r>
            <w:r w:rsidRPr="00951091">
              <w:rPr>
                <w:sz w:val="26"/>
                <w:szCs w:val="26"/>
              </w:rPr>
              <w:t>:</w:t>
            </w:r>
          </w:p>
          <w:p w14:paraId="450DE7B2" w14:textId="77777777" w:rsidR="00885B38" w:rsidRPr="00951091" w:rsidRDefault="00885B38" w:rsidP="00885B38">
            <w:pPr>
              <w:pStyle w:val="ListParagraph"/>
              <w:ind w:left="1080"/>
              <w:rPr>
                <w:szCs w:val="28"/>
              </w:rPr>
            </w:pPr>
          </w:p>
          <w:p w14:paraId="148CCE4A" w14:textId="77777777" w:rsidR="00885B38" w:rsidRPr="00885B38" w:rsidRDefault="00951091" w:rsidP="00951091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Cs w:val="28"/>
              </w:rPr>
            </w:pPr>
            <w:proofErr w:type="spellStart"/>
            <w:r w:rsidRPr="00951091">
              <w:rPr>
                <w:b/>
                <w:bCs/>
                <w:sz w:val="26"/>
                <w:szCs w:val="26"/>
              </w:rPr>
              <w:t>Zaxis</w:t>
            </w:r>
            <w:proofErr w:type="spellEnd"/>
            <w:r w:rsidRPr="00951091">
              <w:rPr>
                <w:b/>
                <w:bCs/>
                <w:sz w:val="26"/>
                <w:szCs w:val="26"/>
              </w:rPr>
              <w:t xml:space="preserve"> Gear 1(Driving Gear):</w:t>
            </w:r>
          </w:p>
          <w:p w14:paraId="0DFF0B5B" w14:textId="77777777" w:rsidR="00885B38" w:rsidRDefault="00951091" w:rsidP="00885B38">
            <w:pPr>
              <w:pStyle w:val="ListParagraph"/>
              <w:ind w:left="1440"/>
              <w:rPr>
                <w:sz w:val="26"/>
                <w:szCs w:val="26"/>
              </w:rPr>
            </w:pPr>
            <w:r w:rsidRPr="00885B38">
              <w:rPr>
                <w:sz w:val="26"/>
                <w:szCs w:val="26"/>
              </w:rPr>
              <w:t>No. of teeth</w:t>
            </w:r>
            <w:r w:rsidR="00885B38">
              <w:rPr>
                <w:sz w:val="26"/>
                <w:szCs w:val="26"/>
              </w:rPr>
              <w:t xml:space="preserve"> </w:t>
            </w:r>
            <w:r w:rsidRPr="00885B38">
              <w:rPr>
                <w:sz w:val="26"/>
                <w:szCs w:val="26"/>
              </w:rPr>
              <w:t>=</w:t>
            </w:r>
            <w:r w:rsidR="00885B38">
              <w:rPr>
                <w:sz w:val="26"/>
                <w:szCs w:val="26"/>
              </w:rPr>
              <w:t xml:space="preserve"> </w:t>
            </w:r>
            <w:r w:rsidRPr="00885B38">
              <w:rPr>
                <w:sz w:val="26"/>
                <w:szCs w:val="26"/>
              </w:rPr>
              <w:t>20</w:t>
            </w:r>
            <w:r w:rsidRPr="00885B38">
              <w:rPr>
                <w:sz w:val="26"/>
                <w:szCs w:val="26"/>
              </w:rPr>
              <w:br/>
              <w:t>Module</w:t>
            </w:r>
            <w:r w:rsidR="00885B38">
              <w:rPr>
                <w:sz w:val="26"/>
                <w:szCs w:val="26"/>
              </w:rPr>
              <w:t xml:space="preserve"> </w:t>
            </w:r>
            <w:r w:rsidRPr="00885B38">
              <w:rPr>
                <w:sz w:val="26"/>
                <w:szCs w:val="26"/>
              </w:rPr>
              <w:t>=</w:t>
            </w:r>
            <w:r w:rsidR="00885B38">
              <w:rPr>
                <w:sz w:val="26"/>
                <w:szCs w:val="26"/>
              </w:rPr>
              <w:t xml:space="preserve"> </w:t>
            </w:r>
            <w:r w:rsidRPr="00885B38">
              <w:rPr>
                <w:sz w:val="26"/>
                <w:szCs w:val="26"/>
              </w:rPr>
              <w:t>1.5</w:t>
            </w:r>
            <w:r w:rsidRPr="00885B38">
              <w:rPr>
                <w:sz w:val="26"/>
                <w:szCs w:val="26"/>
              </w:rPr>
              <w:br/>
              <w:t>Indexing(40/N)</w:t>
            </w:r>
            <w:r w:rsidR="00885B38">
              <w:rPr>
                <w:sz w:val="26"/>
                <w:szCs w:val="26"/>
              </w:rPr>
              <w:t xml:space="preserve"> </w:t>
            </w:r>
            <w:r w:rsidRPr="00885B38">
              <w:rPr>
                <w:sz w:val="26"/>
                <w:szCs w:val="26"/>
              </w:rPr>
              <w:t>=</w:t>
            </w:r>
            <w:r w:rsidR="00885B38">
              <w:rPr>
                <w:sz w:val="26"/>
                <w:szCs w:val="26"/>
              </w:rPr>
              <w:t xml:space="preserve"> </w:t>
            </w:r>
            <w:r w:rsidRPr="00885B38">
              <w:rPr>
                <w:sz w:val="26"/>
                <w:szCs w:val="26"/>
              </w:rPr>
              <w:t>2</w:t>
            </w:r>
            <w:r w:rsidRPr="00885B38">
              <w:rPr>
                <w:sz w:val="26"/>
                <w:szCs w:val="26"/>
              </w:rPr>
              <w:br/>
              <w:t>O.D.</w:t>
            </w:r>
            <w:r w:rsidR="00885B38">
              <w:rPr>
                <w:sz w:val="26"/>
                <w:szCs w:val="26"/>
              </w:rPr>
              <w:t xml:space="preserve"> </w:t>
            </w:r>
            <w:r w:rsidRPr="00885B38">
              <w:rPr>
                <w:sz w:val="26"/>
                <w:szCs w:val="26"/>
              </w:rPr>
              <w:t>=</w:t>
            </w:r>
            <w:r w:rsidR="00885B38">
              <w:rPr>
                <w:sz w:val="26"/>
                <w:szCs w:val="26"/>
              </w:rPr>
              <w:t xml:space="preserve"> </w:t>
            </w:r>
            <w:r w:rsidRPr="00885B38">
              <w:rPr>
                <w:sz w:val="26"/>
                <w:szCs w:val="26"/>
              </w:rPr>
              <w:t>33mm</w:t>
            </w:r>
            <w:r w:rsidR="00885B38">
              <w:rPr>
                <w:sz w:val="26"/>
                <w:szCs w:val="26"/>
              </w:rPr>
              <w:t xml:space="preserve"> </w:t>
            </w:r>
            <w:r w:rsidRPr="00885B38">
              <w:rPr>
                <w:sz w:val="26"/>
                <w:szCs w:val="26"/>
              </w:rPr>
              <w:br/>
            </w:r>
          </w:p>
          <w:p w14:paraId="101B5194" w14:textId="77777777" w:rsidR="00885B38" w:rsidRPr="00885B38" w:rsidRDefault="00951091" w:rsidP="00885B38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Cs w:val="28"/>
              </w:rPr>
            </w:pPr>
            <w:proofErr w:type="spellStart"/>
            <w:r w:rsidRPr="00885B38">
              <w:rPr>
                <w:b/>
                <w:bCs/>
                <w:sz w:val="26"/>
                <w:szCs w:val="26"/>
              </w:rPr>
              <w:t>Zaxis</w:t>
            </w:r>
            <w:proofErr w:type="spellEnd"/>
            <w:r w:rsidRPr="00885B38">
              <w:rPr>
                <w:b/>
                <w:bCs/>
                <w:sz w:val="26"/>
                <w:szCs w:val="26"/>
              </w:rPr>
              <w:t xml:space="preserve"> Gear 2(Driven Gear):</w:t>
            </w:r>
            <w:r w:rsidRPr="00885B38">
              <w:rPr>
                <w:sz w:val="26"/>
                <w:szCs w:val="26"/>
              </w:rPr>
              <w:br/>
              <w:t>No. of teeth=40</w:t>
            </w:r>
            <w:r w:rsidRPr="00885B38">
              <w:rPr>
                <w:sz w:val="26"/>
                <w:szCs w:val="26"/>
              </w:rPr>
              <w:br/>
              <w:t>Module=1.5</w:t>
            </w:r>
            <w:r w:rsidRPr="00885B38">
              <w:rPr>
                <w:sz w:val="26"/>
                <w:szCs w:val="26"/>
              </w:rPr>
              <w:br/>
              <w:t>Indexing(40/</w:t>
            </w:r>
            <w:proofErr w:type="gramStart"/>
            <w:r w:rsidRPr="00885B38">
              <w:rPr>
                <w:sz w:val="26"/>
                <w:szCs w:val="26"/>
              </w:rPr>
              <w:t>N)=</w:t>
            </w:r>
            <w:proofErr w:type="gramEnd"/>
            <w:r w:rsidRPr="00885B38">
              <w:rPr>
                <w:sz w:val="26"/>
                <w:szCs w:val="26"/>
              </w:rPr>
              <w:t>1</w:t>
            </w:r>
            <w:r w:rsidRPr="00885B38">
              <w:rPr>
                <w:sz w:val="26"/>
                <w:szCs w:val="26"/>
              </w:rPr>
              <w:br/>
              <w:t>O.D.=63mm</w:t>
            </w:r>
          </w:p>
          <w:p w14:paraId="6583E83F" w14:textId="77777777" w:rsidR="00885B38" w:rsidRDefault="00951091" w:rsidP="00885B38">
            <w:pPr>
              <w:pStyle w:val="ListParagraph"/>
              <w:ind w:left="1440"/>
              <w:rPr>
                <w:b/>
                <w:sz w:val="26"/>
                <w:szCs w:val="26"/>
              </w:rPr>
            </w:pPr>
            <w:r w:rsidRPr="00885B38">
              <w:rPr>
                <w:sz w:val="26"/>
                <w:szCs w:val="26"/>
              </w:rPr>
              <w:br/>
            </w:r>
            <w:r w:rsidRPr="00885B38">
              <w:rPr>
                <w:b/>
                <w:sz w:val="26"/>
                <w:szCs w:val="26"/>
              </w:rPr>
              <w:t>Gear Ratio= 40/20=2</w:t>
            </w:r>
          </w:p>
          <w:p w14:paraId="3CCB4184" w14:textId="77777777" w:rsidR="00885B38" w:rsidRDefault="00885B38" w:rsidP="00885B38">
            <w:pPr>
              <w:rPr>
                <w:b/>
                <w:sz w:val="26"/>
                <w:szCs w:val="26"/>
              </w:rPr>
            </w:pPr>
          </w:p>
          <w:p w14:paraId="760689CE" w14:textId="77777777" w:rsidR="00E83166" w:rsidRPr="00E83166" w:rsidRDefault="00E83166" w:rsidP="00885B3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Cs w:val="28"/>
              </w:rPr>
            </w:pPr>
            <w:r>
              <w:rPr>
                <w:b/>
                <w:sz w:val="26"/>
                <w:szCs w:val="26"/>
              </w:rPr>
              <w:t>Bender Gear:</w:t>
            </w:r>
          </w:p>
          <w:p w14:paraId="302B7EBB" w14:textId="77777777" w:rsidR="00E83166" w:rsidRDefault="00E83166" w:rsidP="00E83166">
            <w:pPr>
              <w:pStyle w:val="ListParagraph"/>
              <w:ind w:left="1080"/>
              <w:rPr>
                <w:b/>
                <w:sz w:val="26"/>
                <w:szCs w:val="26"/>
              </w:rPr>
            </w:pPr>
          </w:p>
          <w:p w14:paraId="5BE7B11B" w14:textId="77777777" w:rsidR="0089116E" w:rsidRPr="0089116E" w:rsidRDefault="00E40F1D" w:rsidP="00E83166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Cs w:val="28"/>
              </w:rPr>
            </w:pPr>
            <w:r>
              <w:rPr>
                <w:b/>
                <w:sz w:val="26"/>
                <w:szCs w:val="26"/>
              </w:rPr>
              <w:t xml:space="preserve">Bender Gear </w:t>
            </w:r>
            <w:r w:rsidR="0089116E">
              <w:rPr>
                <w:b/>
                <w:sz w:val="26"/>
                <w:szCs w:val="26"/>
              </w:rPr>
              <w:t>(Driving gear):</w:t>
            </w:r>
          </w:p>
          <w:p w14:paraId="171DAE9C" w14:textId="77777777" w:rsidR="00C061C8" w:rsidRDefault="00C061C8" w:rsidP="0089116E">
            <w:pPr>
              <w:pStyle w:val="ListParagraph"/>
              <w:ind w:left="14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No. of teeth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br/>
              <w:t>Module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2.5</w:t>
            </w:r>
            <w:r>
              <w:rPr>
                <w:sz w:val="26"/>
                <w:szCs w:val="26"/>
              </w:rPr>
              <w:br/>
              <w:t>Indexing(40/N)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3.33</w:t>
            </w:r>
            <w:r>
              <w:rPr>
                <w:sz w:val="26"/>
                <w:szCs w:val="26"/>
              </w:rPr>
              <w:br/>
              <w:t>O.D.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35mm</w:t>
            </w:r>
          </w:p>
          <w:p w14:paraId="35C69002" w14:textId="77777777" w:rsidR="00C061C8" w:rsidRDefault="00C061C8" w:rsidP="0089116E">
            <w:pPr>
              <w:pStyle w:val="ListParagraph"/>
              <w:ind w:left="1440"/>
              <w:rPr>
                <w:sz w:val="26"/>
                <w:szCs w:val="26"/>
              </w:rPr>
            </w:pPr>
          </w:p>
          <w:p w14:paraId="06178768" w14:textId="437DE985" w:rsidR="00BD322E" w:rsidRPr="005C27B7" w:rsidRDefault="00BD322E" w:rsidP="00C061C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Cs w:val="28"/>
              </w:rPr>
            </w:pPr>
            <w:r>
              <w:rPr>
                <w:b/>
                <w:sz w:val="26"/>
                <w:szCs w:val="26"/>
              </w:rPr>
              <w:t>Bender modified gear</w:t>
            </w:r>
            <w:r w:rsidR="005C27B7">
              <w:rPr>
                <w:b/>
                <w:sz w:val="26"/>
                <w:szCs w:val="26"/>
              </w:rPr>
              <w:t xml:space="preserve"> (Driven gear) (3D printed)</w:t>
            </w:r>
            <w:r>
              <w:rPr>
                <w:b/>
                <w:sz w:val="26"/>
                <w:szCs w:val="26"/>
              </w:rPr>
              <w:t>:</w:t>
            </w:r>
          </w:p>
          <w:p w14:paraId="3E66B252" w14:textId="32E4D6A9" w:rsidR="005C27B7" w:rsidRDefault="005C27B7" w:rsidP="005C27B7">
            <w:pPr>
              <w:pStyle w:val="ListParagraph"/>
              <w:ind w:left="14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No. of teeth</w:t>
            </w:r>
            <w:r w:rsidR="006578E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r w:rsidR="006578E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30</w:t>
            </w:r>
            <w:r>
              <w:rPr>
                <w:sz w:val="26"/>
                <w:szCs w:val="26"/>
              </w:rPr>
              <w:br/>
              <w:t>Module</w:t>
            </w:r>
            <w:r w:rsidR="006578E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r w:rsidR="006578E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2.5</w:t>
            </w:r>
            <w:r>
              <w:rPr>
                <w:sz w:val="26"/>
                <w:szCs w:val="26"/>
              </w:rPr>
              <w:br/>
              <w:t>O.D.</w:t>
            </w:r>
            <w:r w:rsidR="006578E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r w:rsidR="006578E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80mm</w:t>
            </w:r>
          </w:p>
          <w:p w14:paraId="1C9AF412" w14:textId="031B03A0" w:rsidR="005C27B7" w:rsidRPr="00BD322E" w:rsidRDefault="005C27B7" w:rsidP="005C27B7">
            <w:pPr>
              <w:pStyle w:val="ListParagraph"/>
              <w:ind w:left="1440"/>
              <w:rPr>
                <w:b/>
                <w:bCs/>
                <w:szCs w:val="28"/>
              </w:rPr>
            </w:pPr>
            <w:r>
              <w:rPr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>Gear Ratio= 30/12=2.5</w:t>
            </w:r>
          </w:p>
          <w:p w14:paraId="76B421F3" w14:textId="77777777" w:rsidR="00FB4FC0" w:rsidRDefault="00FB4FC0" w:rsidP="00BD322E">
            <w:pPr>
              <w:pStyle w:val="ListParagraph"/>
              <w:ind w:left="1440"/>
              <w:rPr>
                <w:b/>
                <w:sz w:val="26"/>
                <w:szCs w:val="26"/>
              </w:rPr>
            </w:pPr>
          </w:p>
          <w:p w14:paraId="594157D0" w14:textId="23E75610" w:rsidR="00FB4FC0" w:rsidRDefault="00FB4FC0" w:rsidP="00FB4FC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Rack and Pinion Gear:</w:t>
            </w:r>
          </w:p>
          <w:p w14:paraId="6FD19241" w14:textId="77777777" w:rsidR="006578EE" w:rsidRDefault="006578EE" w:rsidP="006578EE">
            <w:pPr>
              <w:pStyle w:val="ListParagraph"/>
              <w:ind w:left="1080"/>
              <w:rPr>
                <w:b/>
                <w:sz w:val="26"/>
                <w:szCs w:val="26"/>
              </w:rPr>
            </w:pPr>
          </w:p>
          <w:p w14:paraId="42122E6F" w14:textId="1B1588F7" w:rsidR="006578EE" w:rsidRDefault="006578EE" w:rsidP="006578EE">
            <w:pPr>
              <w:pStyle w:val="ListParagraph"/>
              <w:numPr>
                <w:ilvl w:val="0"/>
                <w:numId w:val="11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Pinion Gear:</w:t>
            </w:r>
          </w:p>
          <w:p w14:paraId="547FC9BB" w14:textId="6965F6C8" w:rsidR="00B9378C" w:rsidRPr="00CE0C5F" w:rsidRDefault="006578EE" w:rsidP="00CE0C5F">
            <w:pPr>
              <w:pStyle w:val="ListParagraph"/>
              <w:ind w:left="1440"/>
              <w:rPr>
                <w:bCs/>
                <w:sz w:val="26"/>
                <w:szCs w:val="26"/>
              </w:rPr>
            </w:pPr>
            <w:r w:rsidRPr="006578EE">
              <w:rPr>
                <w:bCs/>
                <w:sz w:val="26"/>
                <w:szCs w:val="26"/>
              </w:rPr>
              <w:t>No. of teeth</w:t>
            </w:r>
            <w:r>
              <w:rPr>
                <w:bCs/>
                <w:sz w:val="26"/>
                <w:szCs w:val="26"/>
              </w:rPr>
              <w:t xml:space="preserve"> </w:t>
            </w:r>
            <w:r w:rsidRPr="006578EE">
              <w:rPr>
                <w:bCs/>
                <w:sz w:val="26"/>
                <w:szCs w:val="26"/>
              </w:rPr>
              <w:t>=</w:t>
            </w:r>
            <w:r>
              <w:rPr>
                <w:bCs/>
                <w:sz w:val="26"/>
                <w:szCs w:val="26"/>
              </w:rPr>
              <w:t xml:space="preserve"> </w:t>
            </w:r>
            <w:r w:rsidRPr="006578EE">
              <w:rPr>
                <w:bCs/>
                <w:sz w:val="26"/>
                <w:szCs w:val="26"/>
              </w:rPr>
              <w:t>18</w:t>
            </w:r>
            <w:r w:rsidRPr="006578EE">
              <w:rPr>
                <w:bCs/>
                <w:sz w:val="26"/>
                <w:szCs w:val="26"/>
              </w:rPr>
              <w:br/>
              <w:t>Module</w:t>
            </w:r>
            <w:r>
              <w:rPr>
                <w:bCs/>
                <w:sz w:val="26"/>
                <w:szCs w:val="26"/>
              </w:rPr>
              <w:t xml:space="preserve"> </w:t>
            </w:r>
            <w:r w:rsidRPr="006578EE">
              <w:rPr>
                <w:bCs/>
                <w:sz w:val="26"/>
                <w:szCs w:val="26"/>
              </w:rPr>
              <w:t>= 1</w:t>
            </w:r>
            <w:r w:rsidRPr="006578EE">
              <w:rPr>
                <w:bCs/>
                <w:sz w:val="26"/>
                <w:szCs w:val="26"/>
              </w:rPr>
              <w:br/>
              <w:t>O.D.</w:t>
            </w:r>
            <w:r>
              <w:rPr>
                <w:bCs/>
                <w:sz w:val="26"/>
                <w:szCs w:val="26"/>
              </w:rPr>
              <w:t xml:space="preserve"> </w:t>
            </w:r>
            <w:r w:rsidRPr="006578EE">
              <w:rPr>
                <w:bCs/>
                <w:sz w:val="26"/>
                <w:szCs w:val="26"/>
              </w:rPr>
              <w:t>=</w:t>
            </w:r>
            <w:r>
              <w:rPr>
                <w:bCs/>
                <w:sz w:val="26"/>
                <w:szCs w:val="26"/>
              </w:rPr>
              <w:t xml:space="preserve"> </w:t>
            </w:r>
            <w:r w:rsidRPr="006578EE">
              <w:rPr>
                <w:bCs/>
                <w:sz w:val="26"/>
                <w:szCs w:val="26"/>
              </w:rPr>
              <w:t>5mm</w:t>
            </w:r>
          </w:p>
          <w:p w14:paraId="30F13070" w14:textId="77777777" w:rsidR="00B9378C" w:rsidRDefault="00B9378C" w:rsidP="00FB4FC0">
            <w:pPr>
              <w:rPr>
                <w:b/>
                <w:sz w:val="26"/>
                <w:szCs w:val="26"/>
              </w:rPr>
            </w:pPr>
          </w:p>
          <w:p w14:paraId="28DF354B" w14:textId="77777777" w:rsidR="00B9378C" w:rsidRDefault="00B9378C" w:rsidP="00FB4FC0">
            <w:pPr>
              <w:rPr>
                <w:b/>
                <w:sz w:val="26"/>
                <w:szCs w:val="26"/>
              </w:rPr>
            </w:pPr>
          </w:p>
          <w:p w14:paraId="0A78EAC6" w14:textId="2FDC135A" w:rsidR="00951091" w:rsidRPr="00FB4FC0" w:rsidRDefault="00951091" w:rsidP="00FB4FC0">
            <w:pPr>
              <w:rPr>
                <w:b/>
                <w:bCs/>
                <w:szCs w:val="28"/>
              </w:rPr>
            </w:pPr>
            <w:r w:rsidRPr="00FB4FC0">
              <w:rPr>
                <w:b/>
                <w:sz w:val="26"/>
                <w:szCs w:val="26"/>
              </w:rPr>
              <w:br/>
            </w:r>
          </w:p>
          <w:p w14:paraId="454CD299" w14:textId="122CCE80" w:rsidR="00C061C8" w:rsidRPr="00C061C8" w:rsidRDefault="00C061C8" w:rsidP="00C061C8">
            <w:pPr>
              <w:rPr>
                <w:b/>
                <w:bCs/>
                <w:szCs w:val="28"/>
              </w:rPr>
            </w:pPr>
          </w:p>
          <w:p w14:paraId="6B8F2379" w14:textId="50CF9796" w:rsidR="00962F7D" w:rsidRPr="00962F7D" w:rsidRDefault="00962F7D" w:rsidP="00962F7D"/>
        </w:tc>
        <w:tc>
          <w:tcPr>
            <w:tcW w:w="253" w:type="dxa"/>
            <w:gridSpan w:val="2"/>
            <w:shd w:val="clear" w:color="auto" w:fill="auto"/>
          </w:tcPr>
          <w:p w14:paraId="6D50C48D" w14:textId="77777777" w:rsidR="00D66449" w:rsidRPr="003A798E" w:rsidRDefault="00D66449"/>
        </w:tc>
      </w:tr>
    </w:tbl>
    <w:p w14:paraId="3EC641F3" w14:textId="77777777" w:rsidR="00A67FBF" w:rsidRDefault="00A67FBF"/>
    <w:tbl>
      <w:tblPr>
        <w:tblW w:w="13223" w:type="dxa"/>
        <w:tblLayout w:type="fixed"/>
        <w:tblLook w:val="0600" w:firstRow="0" w:lastRow="0" w:firstColumn="0" w:lastColumn="0" w:noHBand="1" w:noVBand="1"/>
      </w:tblPr>
      <w:tblGrid>
        <w:gridCol w:w="426"/>
        <w:gridCol w:w="9780"/>
        <w:gridCol w:w="2764"/>
        <w:gridCol w:w="253"/>
      </w:tblGrid>
      <w:tr w:rsidR="0083046B" w:rsidRPr="003A798E" w14:paraId="0D3A364C" w14:textId="77777777" w:rsidTr="00FB3F6D">
        <w:trPr>
          <w:trHeight w:val="95"/>
        </w:trPr>
        <w:tc>
          <w:tcPr>
            <w:tcW w:w="426" w:type="dxa"/>
            <w:shd w:val="clear" w:color="auto" w:fill="auto"/>
          </w:tcPr>
          <w:p w14:paraId="0D151536" w14:textId="77777777" w:rsidR="0083046B" w:rsidRPr="003A798E" w:rsidRDefault="0083046B" w:rsidP="007D2EBB"/>
        </w:tc>
        <w:tc>
          <w:tcPr>
            <w:tcW w:w="9780" w:type="dxa"/>
            <w:shd w:val="clear" w:color="auto" w:fill="auto"/>
          </w:tcPr>
          <w:p w14:paraId="7CDB6C2A" w14:textId="77777777" w:rsidR="0083046B" w:rsidRPr="003A798E" w:rsidRDefault="0083046B" w:rsidP="007D2EBB"/>
        </w:tc>
        <w:tc>
          <w:tcPr>
            <w:tcW w:w="2764" w:type="dxa"/>
            <w:shd w:val="clear" w:color="auto" w:fill="auto"/>
          </w:tcPr>
          <w:p w14:paraId="08D191C4" w14:textId="77777777" w:rsidR="0083046B" w:rsidRPr="003A798E" w:rsidRDefault="0083046B" w:rsidP="007D2EBB"/>
        </w:tc>
        <w:tc>
          <w:tcPr>
            <w:tcW w:w="253" w:type="dxa"/>
            <w:shd w:val="clear" w:color="auto" w:fill="auto"/>
          </w:tcPr>
          <w:p w14:paraId="6AD1C9DE" w14:textId="77777777" w:rsidR="0083046B" w:rsidRPr="003A798E" w:rsidRDefault="0083046B" w:rsidP="007D2EBB"/>
        </w:tc>
      </w:tr>
      <w:tr w:rsidR="0083046B" w:rsidRPr="003A798E" w14:paraId="6AD2A9ED" w14:textId="77777777" w:rsidTr="00CE0C5F">
        <w:trPr>
          <w:trHeight w:val="13681"/>
        </w:trPr>
        <w:tc>
          <w:tcPr>
            <w:tcW w:w="426" w:type="dxa"/>
            <w:shd w:val="clear" w:color="auto" w:fill="auto"/>
          </w:tcPr>
          <w:p w14:paraId="0D41C3C6" w14:textId="77777777" w:rsidR="0083046B" w:rsidRPr="003A798E" w:rsidRDefault="0083046B" w:rsidP="007D2EBB"/>
        </w:tc>
        <w:tc>
          <w:tcPr>
            <w:tcW w:w="9780" w:type="dxa"/>
            <w:tcBorders>
              <w:bottom w:val="single" w:sz="18" w:space="0" w:color="00C1C7" w:themeColor="accent2"/>
            </w:tcBorders>
            <w:shd w:val="clear" w:color="auto" w:fill="auto"/>
          </w:tcPr>
          <w:p w14:paraId="32B0B5AB" w14:textId="53560998" w:rsidR="0083046B" w:rsidRDefault="00516EB0" w:rsidP="00844797">
            <w:pPr>
              <w:pStyle w:val="Heading5"/>
            </w:pPr>
            <w:r>
              <w:t>Component Inventory</w:t>
            </w:r>
          </w:p>
          <w:p w14:paraId="6B663BA0" w14:textId="77777777" w:rsidR="00844797" w:rsidRPr="00844797" w:rsidRDefault="00844797" w:rsidP="00844797"/>
          <w:p w14:paraId="09E8A260" w14:textId="77777777" w:rsidR="00844797" w:rsidRDefault="007A382D" w:rsidP="007D2EBB">
            <w:r>
              <w:t xml:space="preserve">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2"/>
              <w:gridCol w:w="1093"/>
              <w:gridCol w:w="1604"/>
              <w:gridCol w:w="2474"/>
              <w:gridCol w:w="2211"/>
            </w:tblGrid>
            <w:tr w:rsidR="00844797" w:rsidRPr="00844797" w14:paraId="3929B56C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A9FA3E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Parts Name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F1ED4B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Quantity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294F1B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Material Used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CC981F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Manufactured/Bought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F4CAE2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Manufacturing</w:t>
                  </w:r>
                </w:p>
                <w:p w14:paraId="5F180FF9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n-IN" w:eastAsia="en-IN"/>
                    </w:rPr>
                    <w:t>Process</w:t>
                  </w:r>
                </w:p>
              </w:tc>
            </w:tr>
            <w:tr w:rsidR="00844797" w:rsidRPr="00844797" w14:paraId="05D3AA30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21D4A4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Bender Gear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E75A56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818F60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Mild steel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6632B6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B44BFB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Milling, Drilling, Turning</w:t>
                  </w:r>
                </w:p>
              </w:tc>
            </w:tr>
            <w:tr w:rsidR="00844797" w:rsidRPr="00844797" w14:paraId="23B4166E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34AA49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Bender Gear Modified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758ADD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5CF9AF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Thermoplastic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E3674B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E9557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3-D Printing, Filing</w:t>
                  </w:r>
                </w:p>
              </w:tc>
            </w:tr>
            <w:tr w:rsidR="00844797" w:rsidRPr="00844797" w14:paraId="76B23C72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CD3C0C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Rack and Pinion Gear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2857A24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AB927E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Thermoplastic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1FB653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A28416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3-D Printing</w:t>
                  </w:r>
                </w:p>
              </w:tc>
            </w:tr>
            <w:tr w:rsidR="00844797" w:rsidRPr="00844797" w14:paraId="0E5A5F8E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C5D661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Bender Extender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BE0F8B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672C32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Thermoplastic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177F2A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76319E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3-D Printing</w:t>
                  </w:r>
                </w:p>
              </w:tc>
            </w:tr>
            <w:tr w:rsidR="00844797" w:rsidRPr="00844797" w14:paraId="700AE957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10864E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Shaft Clamps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FD2F42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0AD768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Thermoplastic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F6A837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A0347F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3-D Printing</w:t>
                  </w:r>
                </w:p>
              </w:tc>
            </w:tr>
            <w:tr w:rsidR="00844797" w:rsidRPr="00844797" w14:paraId="3133310B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A69C86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Hanging Plate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CFAC81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199306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Aluminium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2A35EE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3C2C0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Cutting, Drilling</w:t>
                  </w:r>
                </w:p>
              </w:tc>
            </w:tr>
            <w:tr w:rsidR="00844797" w:rsidRPr="00844797" w14:paraId="1A6D2857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ED3F0D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Z - Axis Gear 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989737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EDC303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Mild Steel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5F4679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1F5784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Milling, Turning</w:t>
                  </w:r>
                </w:p>
              </w:tc>
            </w:tr>
            <w:tr w:rsidR="00844797" w:rsidRPr="00844797" w14:paraId="087F67CC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B14CB9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Z - Axis Gear 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D93B1B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BD7C36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Mild Steel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52F1C5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11D75A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Milling Turning</w:t>
                  </w:r>
                </w:p>
              </w:tc>
            </w:tr>
            <w:tr w:rsidR="00844797" w:rsidRPr="00844797" w14:paraId="10B4AE54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ABDB742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 xml:space="preserve"> L - Shaped Z- axis motor Mount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2C10A7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87C0EA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Mild Steel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00C0BA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EE72BF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Drilling, Cutting</w:t>
                  </w:r>
                </w:p>
              </w:tc>
            </w:tr>
            <w:tr w:rsidR="00844797" w:rsidRPr="00844797" w14:paraId="157F52A1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90950C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L - Shaped Shaft Holder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B2D79C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064506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Mild Steel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92F0B6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2967C8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Drilling, Cutting</w:t>
                  </w:r>
                </w:p>
              </w:tc>
            </w:tr>
            <w:tr w:rsidR="00844797" w:rsidRPr="00844797" w14:paraId="19BA9201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919E6A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Shaft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771D9F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DB86A26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Mild Steel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CD2AB8" w14:textId="4458AAA3" w:rsidR="00844797" w:rsidRPr="00844797" w:rsidRDefault="00B0718C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Bought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EC9270" w14:textId="4EE352E6" w:rsidR="00844797" w:rsidRPr="00844797" w:rsidRDefault="009C2A96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-</w:t>
                  </w:r>
                </w:p>
              </w:tc>
            </w:tr>
            <w:tr w:rsidR="00844797" w:rsidRPr="00844797" w14:paraId="5EACDAC0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7FF680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Nozzle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204093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5A2A76" w14:textId="107E688B" w:rsidR="00844797" w:rsidRPr="00844797" w:rsidRDefault="009C2A96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Perspex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1BA94B" w14:textId="4669487B" w:rsidR="00844797" w:rsidRPr="00844797" w:rsidRDefault="00B0718C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3A4D1B" w14:textId="3FBD5721" w:rsidR="00844797" w:rsidRPr="00844797" w:rsidRDefault="00B0718C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Turning</w:t>
                  </w:r>
                </w:p>
              </w:tc>
            </w:tr>
            <w:tr w:rsidR="00844797" w:rsidRPr="00844797" w14:paraId="53A29E6D" w14:textId="77777777" w:rsidTr="00844797">
              <w:trPr>
                <w:trHeight w:val="223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50DEB4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Feeder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7C68E5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D0FA4C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Aluminium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1F1F08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F6658D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Turning, Drilling, Knurling</w:t>
                  </w:r>
                </w:p>
              </w:tc>
            </w:tr>
            <w:tr w:rsidR="00844797" w:rsidRPr="00844797" w14:paraId="261239B3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A48B06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Roller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762D55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B61302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Aluminium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041A9B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7D6ED8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Turning, Drilling</w:t>
                  </w:r>
                </w:p>
              </w:tc>
            </w:tr>
            <w:tr w:rsidR="00844797" w:rsidRPr="00844797" w14:paraId="4096D570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3C4AB7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Holder of the Roller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0B1B48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2279F7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Mild steel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ADC648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9C91EB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Cutting, Drilling</w:t>
                  </w:r>
                </w:p>
              </w:tc>
            </w:tr>
            <w:tr w:rsidR="00844797" w:rsidRPr="00844797" w14:paraId="22AC6E62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870745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Adjustable Knob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2EDD3F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EAAB68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Mild Steel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BE6F5F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C3915E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Turning</w:t>
                  </w:r>
                </w:p>
              </w:tc>
            </w:tr>
            <w:tr w:rsidR="00844797" w:rsidRPr="00844797" w14:paraId="19F4FAFE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137806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Overall Base Stand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F05087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4E166C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Mild steel</w:t>
                  </w:r>
                </w:p>
                <w:p w14:paraId="1DBEFCBC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F2876C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420CE1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Drilling, Taping, Threading.</w:t>
                  </w:r>
                </w:p>
              </w:tc>
            </w:tr>
            <w:tr w:rsidR="00844797" w:rsidRPr="00844797" w14:paraId="33F95D29" w14:textId="77777777" w:rsidTr="0084479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4DA170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Wire Holder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37243F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766792" w14:textId="6A8D9231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Plastic,</w:t>
                  </w:r>
                  <w:r w:rsidR="009C2A96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Wood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7007FB" w14:textId="77777777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Manufactured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EF0E02" w14:textId="01F01B9F" w:rsidR="00844797" w:rsidRPr="00844797" w:rsidRDefault="00844797" w:rsidP="00844797">
                  <w:pPr>
                    <w:rPr>
                      <w:rFonts w:ascii="Times New Roman" w:eastAsia="Times New Roman" w:hAnsi="Times New Roman" w:cs="Times New Roman"/>
                      <w:sz w:val="24"/>
                      <w:lang w:val="en-IN" w:eastAsia="en-IN"/>
                    </w:rPr>
                  </w:pP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Cutting,</w:t>
                  </w:r>
                  <w:r w:rsidR="009C2A96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 xml:space="preserve"> </w:t>
                  </w:r>
                  <w:r w:rsidRPr="00844797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n-IN" w:eastAsia="en-IN"/>
                    </w:rPr>
                    <w:t>Drilling</w:t>
                  </w:r>
                </w:p>
              </w:tc>
            </w:tr>
          </w:tbl>
          <w:p w14:paraId="27D1B1A4" w14:textId="77777777" w:rsidR="0083046B" w:rsidRPr="00FE5802" w:rsidRDefault="0083046B" w:rsidP="007D2EBB"/>
        </w:tc>
        <w:tc>
          <w:tcPr>
            <w:tcW w:w="2764" w:type="dxa"/>
            <w:tcBorders>
              <w:bottom w:val="single" w:sz="18" w:space="0" w:color="00C1C7" w:themeColor="accent2"/>
            </w:tcBorders>
            <w:shd w:val="clear" w:color="auto" w:fill="auto"/>
          </w:tcPr>
          <w:p w14:paraId="4FDFE96E" w14:textId="77777777" w:rsidR="0083046B" w:rsidRDefault="0083046B" w:rsidP="007D2EBB"/>
          <w:p w14:paraId="3298AE0E" w14:textId="77777777" w:rsidR="00CE0C5F" w:rsidRPr="003A798E" w:rsidRDefault="00CE0C5F" w:rsidP="007D2EBB"/>
        </w:tc>
        <w:tc>
          <w:tcPr>
            <w:tcW w:w="253" w:type="dxa"/>
            <w:shd w:val="clear" w:color="auto" w:fill="auto"/>
          </w:tcPr>
          <w:p w14:paraId="265A21E2" w14:textId="77777777" w:rsidR="0083046B" w:rsidRPr="003A798E" w:rsidRDefault="0083046B" w:rsidP="007D2EBB"/>
        </w:tc>
      </w:tr>
    </w:tbl>
    <w:tbl>
      <w:tblPr>
        <w:tblStyle w:val="TableGrid"/>
        <w:tblW w:w="108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CFBFB" w:themeFill="accent4"/>
        <w:tblLook w:val="04A0" w:firstRow="1" w:lastRow="0" w:firstColumn="1" w:lastColumn="0" w:noHBand="0" w:noVBand="1"/>
      </w:tblPr>
      <w:tblGrid>
        <w:gridCol w:w="10841"/>
      </w:tblGrid>
      <w:tr w:rsidR="00BD0EB4" w14:paraId="2A1F707B" w14:textId="77777777" w:rsidTr="006D2A69">
        <w:trPr>
          <w:trHeight w:val="14415"/>
        </w:trPr>
        <w:tc>
          <w:tcPr>
            <w:tcW w:w="10841" w:type="dxa"/>
            <w:shd w:val="clear" w:color="auto" w:fill="ECFBFB" w:themeFill="accent4"/>
          </w:tcPr>
          <w:p w14:paraId="0FDAF8F3" w14:textId="77777777" w:rsidR="00BD0EB4" w:rsidRDefault="00BD0EB4" w:rsidP="00B22AD6"/>
          <w:p w14:paraId="6A681DE1" w14:textId="77777777" w:rsidR="00BD0EB4" w:rsidRDefault="00BD0EB4" w:rsidP="00B22AD6"/>
          <w:p w14:paraId="447E2DC9" w14:textId="7B7ECA14" w:rsidR="00231C1F" w:rsidRDefault="00231C1F" w:rsidP="0053636B">
            <w:pPr>
              <w:pStyle w:val="Heading5"/>
              <w:ind w:left="172"/>
            </w:pPr>
            <w:r>
              <w:t>Cost Analysis</w:t>
            </w:r>
          </w:p>
          <w:p w14:paraId="5BA21991" w14:textId="77777777" w:rsidR="00231C1F" w:rsidRDefault="00231C1F" w:rsidP="00231C1F"/>
          <w:p w14:paraId="1EAA45CD" w14:textId="61B50570" w:rsidR="001142BE" w:rsidRDefault="00FE3E4E" w:rsidP="00231C1F">
            <w:pPr>
              <w:rPr>
                <w:lang w:val="en-IN"/>
              </w:rPr>
            </w:pPr>
            <w:r>
              <w:rPr>
                <w:lang w:val="en-IN"/>
              </w:rPr>
              <w:t xml:space="preserve">Number of </w:t>
            </w:r>
            <w:r w:rsidR="001142BE">
              <w:rPr>
                <w:lang w:val="en-IN"/>
              </w:rPr>
              <w:t>holes drilled:</w:t>
            </w:r>
            <w:r w:rsidR="007E6962">
              <w:rPr>
                <w:lang w:val="en-IN"/>
              </w:rPr>
              <w:t xml:space="preserve"> 3</w:t>
            </w:r>
            <w:r w:rsidR="00112D79">
              <w:rPr>
                <w:lang w:val="en-IN"/>
              </w:rPr>
              <w:t>5(small) + 4(big)</w:t>
            </w:r>
          </w:p>
          <w:p w14:paraId="7AB7D0F7" w14:textId="77777777" w:rsidR="00C0002B" w:rsidRPr="00C0002B" w:rsidRDefault="00C0002B" w:rsidP="00231C1F">
            <w:pPr>
              <w:rPr>
                <w:sz w:val="12"/>
                <w:szCs w:val="10"/>
                <w:lang w:val="en-IN"/>
              </w:rPr>
            </w:pPr>
          </w:p>
          <w:p w14:paraId="076F693F" w14:textId="275068C7" w:rsidR="003770FB" w:rsidRDefault="009D3730" w:rsidP="00231C1F">
            <w:pPr>
              <w:rPr>
                <w:lang w:val="en-IN"/>
              </w:rPr>
            </w:pPr>
            <w:r>
              <w:rPr>
                <w:lang w:val="en-IN"/>
              </w:rPr>
              <w:t>Avg. t</w:t>
            </w:r>
            <w:r w:rsidR="003770FB">
              <w:rPr>
                <w:lang w:val="en-IN"/>
              </w:rPr>
              <w:t xml:space="preserve">ime taken to drill </w:t>
            </w:r>
            <w:r w:rsidR="002F692E">
              <w:rPr>
                <w:lang w:val="en-IN"/>
              </w:rPr>
              <w:t>small</w:t>
            </w:r>
            <w:r w:rsidR="003770FB">
              <w:rPr>
                <w:lang w:val="en-IN"/>
              </w:rPr>
              <w:t xml:space="preserve"> hole: </w:t>
            </w:r>
            <w:r w:rsidR="004F0890">
              <w:rPr>
                <w:lang w:val="en-IN"/>
              </w:rPr>
              <w:t>5</w:t>
            </w:r>
            <w:r w:rsidR="003770FB">
              <w:rPr>
                <w:lang w:val="en-IN"/>
              </w:rPr>
              <w:t xml:space="preserve"> mins</w:t>
            </w:r>
          </w:p>
          <w:p w14:paraId="71E9A201" w14:textId="77777777" w:rsidR="00112D79" w:rsidRPr="00AA777A" w:rsidRDefault="00112D79" w:rsidP="00231C1F">
            <w:pPr>
              <w:rPr>
                <w:sz w:val="12"/>
                <w:szCs w:val="12"/>
                <w:lang w:val="en-IN"/>
              </w:rPr>
            </w:pPr>
          </w:p>
          <w:p w14:paraId="2B7B24BD" w14:textId="002515CF" w:rsidR="00112D79" w:rsidRDefault="00112D79" w:rsidP="00231C1F">
            <w:pPr>
              <w:rPr>
                <w:lang w:val="en-IN"/>
              </w:rPr>
            </w:pPr>
            <w:r>
              <w:rPr>
                <w:lang w:val="en-IN"/>
              </w:rPr>
              <w:t xml:space="preserve">Time taken to drill big hole: </w:t>
            </w:r>
            <w:r w:rsidR="00AA777A">
              <w:rPr>
                <w:lang w:val="en-IN"/>
              </w:rPr>
              <w:t>15 mins</w:t>
            </w:r>
          </w:p>
          <w:p w14:paraId="27A48A17" w14:textId="77777777" w:rsidR="00C0002B" w:rsidRPr="00C0002B" w:rsidRDefault="00C0002B" w:rsidP="00231C1F">
            <w:pPr>
              <w:rPr>
                <w:sz w:val="12"/>
                <w:szCs w:val="12"/>
                <w:lang w:val="en-IN"/>
              </w:rPr>
            </w:pPr>
          </w:p>
          <w:p w14:paraId="285BC190" w14:textId="2DE4FE24" w:rsidR="003770FB" w:rsidRDefault="003770FB" w:rsidP="00231C1F">
            <w:pPr>
              <w:rPr>
                <w:lang w:val="en-IN"/>
              </w:rPr>
            </w:pPr>
            <w:r>
              <w:rPr>
                <w:lang w:val="en-IN"/>
              </w:rPr>
              <w:t xml:space="preserve">Total </w:t>
            </w:r>
            <w:r w:rsidRPr="003770FB">
              <w:rPr>
                <w:b/>
                <w:bCs/>
                <w:lang w:val="en-IN"/>
              </w:rPr>
              <w:t>drilling</w:t>
            </w:r>
            <w:r>
              <w:rPr>
                <w:lang w:val="en-IN"/>
              </w:rPr>
              <w:t xml:space="preserve"> time:</w:t>
            </w:r>
            <w:r w:rsidR="00D913CE">
              <w:rPr>
                <w:lang w:val="en-IN"/>
              </w:rPr>
              <w:t xml:space="preserve"> </w:t>
            </w:r>
            <w:r w:rsidR="00E70E6A" w:rsidRPr="006D2A69">
              <w:rPr>
                <w:b/>
                <w:bCs/>
                <w:color w:val="0D294E" w:themeColor="accent1" w:themeShade="BF"/>
                <w:lang w:val="en-IN"/>
              </w:rPr>
              <w:t>3 hrs 55 mins</w:t>
            </w:r>
          </w:p>
          <w:p w14:paraId="7B963532" w14:textId="77777777" w:rsidR="003770FB" w:rsidRDefault="003770FB" w:rsidP="00231C1F">
            <w:pPr>
              <w:rPr>
                <w:lang w:val="en-IN"/>
              </w:rPr>
            </w:pPr>
          </w:p>
          <w:p w14:paraId="745CF5F6" w14:textId="77777777" w:rsidR="003770FB" w:rsidRDefault="003770FB" w:rsidP="00231C1F">
            <w:pPr>
              <w:rPr>
                <w:lang w:val="en-IN"/>
              </w:rPr>
            </w:pPr>
          </w:p>
          <w:p w14:paraId="722418E0" w14:textId="2397FD67" w:rsidR="003770FB" w:rsidRDefault="003770FB" w:rsidP="00231C1F">
            <w:pPr>
              <w:rPr>
                <w:lang w:val="en-IN"/>
              </w:rPr>
            </w:pPr>
            <w:r>
              <w:rPr>
                <w:lang w:val="en-IN"/>
              </w:rPr>
              <w:t>Numb</w:t>
            </w:r>
            <w:r w:rsidR="00557438">
              <w:rPr>
                <w:lang w:val="en-IN"/>
              </w:rPr>
              <w:t>er of gears:</w:t>
            </w:r>
            <w:r w:rsidR="005274F9">
              <w:rPr>
                <w:lang w:val="en-IN"/>
              </w:rPr>
              <w:t xml:space="preserve"> </w:t>
            </w:r>
            <w:r w:rsidR="00297A9D">
              <w:rPr>
                <w:lang w:val="en-IN"/>
              </w:rPr>
              <w:t>3</w:t>
            </w:r>
          </w:p>
          <w:p w14:paraId="0DBCE5E2" w14:textId="77777777" w:rsidR="00557438" w:rsidRPr="00C0002B" w:rsidRDefault="00557438" w:rsidP="00231C1F">
            <w:pPr>
              <w:rPr>
                <w:sz w:val="12"/>
                <w:szCs w:val="12"/>
                <w:lang w:val="en-IN"/>
              </w:rPr>
            </w:pPr>
          </w:p>
          <w:p w14:paraId="2A641DAD" w14:textId="03F61553" w:rsidR="00557438" w:rsidRDefault="009D3730" w:rsidP="00231C1F">
            <w:pPr>
              <w:rPr>
                <w:lang w:val="en-IN"/>
              </w:rPr>
            </w:pPr>
            <w:r>
              <w:rPr>
                <w:lang w:val="en-IN"/>
              </w:rPr>
              <w:t>Avg. t</w:t>
            </w:r>
            <w:r w:rsidR="00557438">
              <w:rPr>
                <w:lang w:val="en-IN"/>
              </w:rPr>
              <w:t>ime taken to mill out one gear:</w:t>
            </w:r>
            <w:r w:rsidR="009242B7">
              <w:rPr>
                <w:lang w:val="en-IN"/>
              </w:rPr>
              <w:t xml:space="preserve"> </w:t>
            </w:r>
            <w:r w:rsidR="00A1663F">
              <w:rPr>
                <w:lang w:val="en-IN"/>
              </w:rPr>
              <w:t>1 hour 45 mins</w:t>
            </w:r>
          </w:p>
          <w:p w14:paraId="0A831434" w14:textId="77777777" w:rsidR="00557438" w:rsidRPr="00C0002B" w:rsidRDefault="00557438" w:rsidP="00231C1F">
            <w:pPr>
              <w:rPr>
                <w:sz w:val="12"/>
                <w:szCs w:val="12"/>
                <w:lang w:val="en-IN"/>
              </w:rPr>
            </w:pPr>
          </w:p>
          <w:p w14:paraId="1839E2BA" w14:textId="2BFCFA65" w:rsidR="00557438" w:rsidRDefault="0068647C" w:rsidP="00231C1F">
            <w:pPr>
              <w:rPr>
                <w:lang w:val="en-IN"/>
              </w:rPr>
            </w:pPr>
            <w:r>
              <w:rPr>
                <w:lang w:val="en-IN"/>
              </w:rPr>
              <w:t xml:space="preserve">Total </w:t>
            </w:r>
            <w:r w:rsidRPr="003B2BCA">
              <w:rPr>
                <w:b/>
                <w:bCs/>
                <w:lang w:val="en-IN"/>
              </w:rPr>
              <w:t>milling</w:t>
            </w:r>
            <w:r>
              <w:rPr>
                <w:lang w:val="en-IN"/>
              </w:rPr>
              <w:t xml:space="preserve"> time:</w:t>
            </w:r>
            <w:r w:rsidR="009242B7">
              <w:rPr>
                <w:lang w:val="en-IN"/>
              </w:rPr>
              <w:t xml:space="preserve"> </w:t>
            </w:r>
            <w:r w:rsidR="00274072" w:rsidRPr="006D2A69">
              <w:rPr>
                <w:b/>
                <w:bCs/>
                <w:color w:val="0D294E" w:themeColor="accent1" w:themeShade="BF"/>
                <w:lang w:val="en-IN"/>
              </w:rPr>
              <w:t>5 hours 15 mins</w:t>
            </w:r>
          </w:p>
          <w:p w14:paraId="7FAEE15E" w14:textId="77777777" w:rsidR="003B2BCA" w:rsidRDefault="003B2BCA" w:rsidP="00231C1F">
            <w:pPr>
              <w:rPr>
                <w:lang w:val="en-IN"/>
              </w:rPr>
            </w:pPr>
          </w:p>
          <w:p w14:paraId="2EFD35B7" w14:textId="77777777" w:rsidR="00E031D2" w:rsidRDefault="00E031D2" w:rsidP="00231C1F">
            <w:pPr>
              <w:rPr>
                <w:lang w:val="en-IN"/>
              </w:rPr>
            </w:pPr>
          </w:p>
          <w:p w14:paraId="325C4F91" w14:textId="73132F45" w:rsidR="003B2BCA" w:rsidRDefault="008157B6" w:rsidP="00231C1F">
            <w:pPr>
              <w:rPr>
                <w:lang w:val="en-IN"/>
              </w:rPr>
            </w:pPr>
            <w:r>
              <w:rPr>
                <w:lang w:val="en-IN"/>
              </w:rPr>
              <w:t>Total</w:t>
            </w:r>
            <w:r w:rsidR="006561DC">
              <w:rPr>
                <w:lang w:val="en-IN"/>
              </w:rPr>
              <w:t xml:space="preserve"> length turned:</w:t>
            </w:r>
            <w:r w:rsidR="00D5207B">
              <w:rPr>
                <w:lang w:val="en-IN"/>
              </w:rPr>
              <w:t xml:space="preserve"> </w:t>
            </w:r>
            <w:r w:rsidR="00721934">
              <w:rPr>
                <w:lang w:val="en-IN"/>
              </w:rPr>
              <w:t>4</w:t>
            </w:r>
            <w:r w:rsidR="003527E5">
              <w:rPr>
                <w:lang w:val="en-IN"/>
              </w:rPr>
              <w:t>7</w:t>
            </w:r>
            <w:r w:rsidR="00B35474">
              <w:rPr>
                <w:lang w:val="en-IN"/>
              </w:rPr>
              <w:t xml:space="preserve"> cm</w:t>
            </w:r>
          </w:p>
          <w:p w14:paraId="699CD124" w14:textId="77777777" w:rsidR="006561DC" w:rsidRPr="00C0002B" w:rsidRDefault="006561DC" w:rsidP="00231C1F">
            <w:pPr>
              <w:rPr>
                <w:sz w:val="12"/>
                <w:szCs w:val="12"/>
                <w:lang w:val="en-IN"/>
              </w:rPr>
            </w:pPr>
          </w:p>
          <w:p w14:paraId="4CEC68EE" w14:textId="7913B001" w:rsidR="006561DC" w:rsidRDefault="009D3730" w:rsidP="00231C1F">
            <w:pPr>
              <w:rPr>
                <w:lang w:val="en-IN"/>
              </w:rPr>
            </w:pPr>
            <w:r>
              <w:rPr>
                <w:lang w:val="en-IN"/>
              </w:rPr>
              <w:t>Avg. ti</w:t>
            </w:r>
            <w:r w:rsidR="006561DC">
              <w:rPr>
                <w:lang w:val="en-IN"/>
              </w:rPr>
              <w:t xml:space="preserve">me taken to </w:t>
            </w:r>
            <w:r w:rsidR="00CE7CE0">
              <w:rPr>
                <w:lang w:val="en-IN"/>
              </w:rPr>
              <w:t xml:space="preserve">turn </w:t>
            </w:r>
            <w:r w:rsidR="00993EBC">
              <w:rPr>
                <w:lang w:val="en-IN"/>
              </w:rPr>
              <w:t xml:space="preserve">1 cm: </w:t>
            </w:r>
            <w:r w:rsidR="00020ECD">
              <w:rPr>
                <w:lang w:val="en-IN"/>
              </w:rPr>
              <w:t>5</w:t>
            </w:r>
            <w:r w:rsidR="00993EBC">
              <w:rPr>
                <w:lang w:val="en-IN"/>
              </w:rPr>
              <w:t xml:space="preserve"> min</w:t>
            </w:r>
          </w:p>
          <w:p w14:paraId="60708904" w14:textId="77777777" w:rsidR="00993EBC" w:rsidRPr="00C0002B" w:rsidRDefault="00993EBC" w:rsidP="00231C1F">
            <w:pPr>
              <w:rPr>
                <w:sz w:val="12"/>
                <w:szCs w:val="12"/>
                <w:lang w:val="en-IN"/>
              </w:rPr>
            </w:pPr>
          </w:p>
          <w:p w14:paraId="76619AD1" w14:textId="0A8D3DB6" w:rsidR="00993EBC" w:rsidRDefault="00993EBC" w:rsidP="00231C1F">
            <w:pPr>
              <w:rPr>
                <w:lang w:val="en-IN"/>
              </w:rPr>
            </w:pPr>
            <w:r>
              <w:rPr>
                <w:lang w:val="en-IN"/>
              </w:rPr>
              <w:t xml:space="preserve">Total </w:t>
            </w:r>
            <w:r w:rsidRPr="00993EBC">
              <w:rPr>
                <w:b/>
                <w:bCs/>
                <w:lang w:val="en-IN"/>
              </w:rPr>
              <w:t>turning</w:t>
            </w:r>
            <w:r>
              <w:rPr>
                <w:lang w:val="en-IN"/>
              </w:rPr>
              <w:t xml:space="preserve"> time:</w:t>
            </w:r>
            <w:r w:rsidR="00721934">
              <w:rPr>
                <w:lang w:val="en-IN"/>
              </w:rPr>
              <w:t xml:space="preserve"> </w:t>
            </w:r>
            <w:r w:rsidR="00EA17C5" w:rsidRPr="006D2A69">
              <w:rPr>
                <w:b/>
                <w:bCs/>
                <w:color w:val="0D294E" w:themeColor="accent1" w:themeShade="BF"/>
                <w:lang w:val="en-IN"/>
              </w:rPr>
              <w:t xml:space="preserve">1 hr </w:t>
            </w:r>
            <w:r w:rsidR="00AF13C6">
              <w:rPr>
                <w:b/>
                <w:bCs/>
                <w:color w:val="0D294E" w:themeColor="accent1" w:themeShade="BF"/>
                <w:lang w:val="en-IN"/>
              </w:rPr>
              <w:t>5</w:t>
            </w:r>
            <w:r w:rsidR="002E1A08" w:rsidRPr="006D2A69">
              <w:rPr>
                <w:b/>
                <w:bCs/>
                <w:color w:val="0D294E" w:themeColor="accent1" w:themeShade="BF"/>
                <w:lang w:val="en-IN"/>
              </w:rPr>
              <w:t>5</w:t>
            </w:r>
            <w:r w:rsidR="00EA17C5" w:rsidRPr="006D2A69">
              <w:rPr>
                <w:b/>
                <w:bCs/>
                <w:color w:val="0D294E" w:themeColor="accent1" w:themeShade="BF"/>
                <w:lang w:val="en-IN"/>
              </w:rPr>
              <w:t xml:space="preserve"> mins</w:t>
            </w:r>
          </w:p>
          <w:p w14:paraId="22C695DC" w14:textId="77777777" w:rsidR="00993EBC" w:rsidRDefault="00993EBC" w:rsidP="00231C1F">
            <w:pPr>
              <w:rPr>
                <w:lang w:val="en-IN"/>
              </w:rPr>
            </w:pPr>
          </w:p>
          <w:p w14:paraId="6C3013AB" w14:textId="77777777" w:rsidR="00E031D2" w:rsidRDefault="00E031D2" w:rsidP="00231C1F">
            <w:pPr>
              <w:rPr>
                <w:lang w:val="en-IN"/>
              </w:rPr>
            </w:pPr>
          </w:p>
          <w:p w14:paraId="00392CA2" w14:textId="16079C35" w:rsidR="003B2BCA" w:rsidRDefault="0000508F" w:rsidP="00231C1F">
            <w:pPr>
              <w:rPr>
                <w:lang w:val="en-IN"/>
              </w:rPr>
            </w:pPr>
            <w:r>
              <w:rPr>
                <w:lang w:val="en-IN"/>
              </w:rPr>
              <w:t xml:space="preserve">Total time taken for </w:t>
            </w:r>
            <w:r w:rsidRPr="006D2A69">
              <w:rPr>
                <w:b/>
                <w:bCs/>
                <w:lang w:val="en-IN"/>
              </w:rPr>
              <w:t>3D printing</w:t>
            </w:r>
            <w:r>
              <w:rPr>
                <w:lang w:val="en-IN"/>
              </w:rPr>
              <w:t xml:space="preserve"> (measured</w:t>
            </w:r>
            <w:r w:rsidR="007924CB">
              <w:rPr>
                <w:lang w:val="en-IN"/>
              </w:rPr>
              <w:t>)</w:t>
            </w:r>
            <w:r>
              <w:rPr>
                <w:lang w:val="en-IN"/>
              </w:rPr>
              <w:t>:</w:t>
            </w:r>
            <w:r w:rsidR="007924CB">
              <w:rPr>
                <w:lang w:val="en-IN"/>
              </w:rPr>
              <w:t xml:space="preserve"> </w:t>
            </w:r>
            <w:r w:rsidR="007924CB" w:rsidRPr="006D2A69">
              <w:rPr>
                <w:b/>
                <w:bCs/>
                <w:color w:val="0D294E" w:themeColor="accent1" w:themeShade="BF"/>
                <w:lang w:val="en-IN"/>
              </w:rPr>
              <w:t>5 hours 30 mins</w:t>
            </w:r>
          </w:p>
          <w:p w14:paraId="77E73A01" w14:textId="77777777" w:rsidR="007924CB" w:rsidRDefault="007924CB" w:rsidP="00231C1F">
            <w:pPr>
              <w:rPr>
                <w:lang w:val="en-IN"/>
              </w:rPr>
            </w:pPr>
          </w:p>
          <w:p w14:paraId="053A59ED" w14:textId="04D0E29E" w:rsidR="00E031D2" w:rsidRPr="006D2A69" w:rsidRDefault="00436DC3" w:rsidP="00231C1F">
            <w:pPr>
              <w:rPr>
                <w:b/>
                <w:bCs/>
                <w:color w:val="0D294E" w:themeColor="accent1" w:themeShade="BF"/>
                <w:lang w:val="en-IN"/>
              </w:rPr>
            </w:pPr>
            <w:r>
              <w:rPr>
                <w:lang w:val="en-IN"/>
              </w:rPr>
              <w:t xml:space="preserve">Total </w:t>
            </w:r>
            <w:r w:rsidRPr="006D2A69">
              <w:rPr>
                <w:b/>
                <w:bCs/>
                <w:lang w:val="en-IN"/>
              </w:rPr>
              <w:t xml:space="preserve">weight of steel </w:t>
            </w:r>
            <w:r>
              <w:rPr>
                <w:lang w:val="en-IN"/>
              </w:rPr>
              <w:t xml:space="preserve">used in manufacturing: </w:t>
            </w:r>
            <w:r w:rsidRPr="006D2A69">
              <w:rPr>
                <w:b/>
                <w:bCs/>
                <w:color w:val="0D294E" w:themeColor="accent1" w:themeShade="BF"/>
                <w:lang w:val="en-IN"/>
              </w:rPr>
              <w:t>14 kg</w:t>
            </w:r>
          </w:p>
          <w:p w14:paraId="2B4C836D" w14:textId="77777777" w:rsidR="006D2A69" w:rsidRDefault="006D2A69" w:rsidP="00231C1F">
            <w:pPr>
              <w:rPr>
                <w:lang w:val="en-IN"/>
              </w:rPr>
            </w:pPr>
          </w:p>
          <w:p w14:paraId="68B35AB1" w14:textId="77777777" w:rsidR="006D2A69" w:rsidRDefault="006D2A69" w:rsidP="00231C1F">
            <w:pPr>
              <w:rPr>
                <w:lang w:val="en-IN"/>
              </w:rPr>
            </w:pPr>
          </w:p>
          <w:tbl>
            <w:tblPr>
              <w:tblStyle w:val="TableGrid"/>
              <w:tblW w:w="9550" w:type="dxa"/>
              <w:tblInd w:w="453" w:type="dxa"/>
              <w:tblLook w:val="04A0" w:firstRow="1" w:lastRow="0" w:firstColumn="1" w:lastColumn="0" w:noHBand="0" w:noVBand="1"/>
            </w:tblPr>
            <w:tblGrid>
              <w:gridCol w:w="2029"/>
              <w:gridCol w:w="2555"/>
              <w:gridCol w:w="2520"/>
              <w:gridCol w:w="2446"/>
            </w:tblGrid>
            <w:tr w:rsidR="006D2A69" w14:paraId="29122663" w14:textId="77777777" w:rsidTr="006D2A69">
              <w:trPr>
                <w:trHeight w:val="583"/>
              </w:trPr>
              <w:tc>
                <w:tcPr>
                  <w:tcW w:w="2029" w:type="dxa"/>
                </w:tcPr>
                <w:p w14:paraId="2470CE04" w14:textId="77777777" w:rsidR="002E1A08" w:rsidRDefault="002E1A08" w:rsidP="00231C1F">
                  <w:pPr>
                    <w:rPr>
                      <w:lang w:val="en-IN"/>
                    </w:rPr>
                  </w:pPr>
                </w:p>
              </w:tc>
              <w:tc>
                <w:tcPr>
                  <w:tcW w:w="2555" w:type="dxa"/>
                </w:tcPr>
                <w:p w14:paraId="0BEFEE6F" w14:textId="3D3F55D3" w:rsidR="002E1A08" w:rsidRDefault="002E1A08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Time taken</w:t>
                  </w:r>
                  <w:r w:rsidR="00021D5D">
                    <w:rPr>
                      <w:lang w:val="en-IN"/>
                    </w:rPr>
                    <w:t xml:space="preserve"> </w:t>
                  </w:r>
                  <w:r w:rsidR="006D4918">
                    <w:rPr>
                      <w:lang w:val="en-IN"/>
                    </w:rPr>
                    <w:t>(hrs)</w:t>
                  </w:r>
                </w:p>
              </w:tc>
              <w:tc>
                <w:tcPr>
                  <w:tcW w:w="2520" w:type="dxa"/>
                </w:tcPr>
                <w:p w14:paraId="0E9ABDB7" w14:textId="41CC6209" w:rsidR="002E1A08" w:rsidRDefault="002E1A08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Rate</w:t>
                  </w:r>
                  <w:r w:rsidR="00021D5D">
                    <w:rPr>
                      <w:lang w:val="en-IN"/>
                    </w:rPr>
                    <w:t xml:space="preserve"> </w:t>
                  </w:r>
                  <w:r w:rsidR="006D4918">
                    <w:rPr>
                      <w:lang w:val="en-IN"/>
                    </w:rPr>
                    <w:t>(per hr)</w:t>
                  </w:r>
                </w:p>
              </w:tc>
              <w:tc>
                <w:tcPr>
                  <w:tcW w:w="2446" w:type="dxa"/>
                </w:tcPr>
                <w:p w14:paraId="616CE175" w14:textId="473BDC80" w:rsidR="002E1A08" w:rsidRDefault="002E1A08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Cost</w:t>
                  </w:r>
                  <w:r w:rsidR="0053636B">
                    <w:rPr>
                      <w:lang w:val="en-IN"/>
                    </w:rPr>
                    <w:t xml:space="preserve"> (in </w:t>
                  </w:r>
                  <w:proofErr w:type="spellStart"/>
                  <w:r w:rsidR="0053636B">
                    <w:rPr>
                      <w:lang w:val="en-IN"/>
                    </w:rPr>
                    <w:t>rps</w:t>
                  </w:r>
                  <w:proofErr w:type="spellEnd"/>
                  <w:r w:rsidR="0053636B">
                    <w:rPr>
                      <w:lang w:val="en-IN"/>
                    </w:rPr>
                    <w:t>.)</w:t>
                  </w:r>
                </w:p>
              </w:tc>
            </w:tr>
            <w:tr w:rsidR="006D2A69" w14:paraId="38CB623A" w14:textId="77777777" w:rsidTr="006D2A69">
              <w:trPr>
                <w:trHeight w:val="550"/>
              </w:trPr>
              <w:tc>
                <w:tcPr>
                  <w:tcW w:w="2029" w:type="dxa"/>
                </w:tcPr>
                <w:p w14:paraId="31D5AB0B" w14:textId="59ABC302" w:rsidR="002E1A08" w:rsidRDefault="002E1A08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Drilling</w:t>
                  </w:r>
                </w:p>
              </w:tc>
              <w:tc>
                <w:tcPr>
                  <w:tcW w:w="2555" w:type="dxa"/>
                </w:tcPr>
                <w:p w14:paraId="3857787C" w14:textId="400072AE" w:rsidR="002E1A08" w:rsidRDefault="006D4918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3.91</w:t>
                  </w:r>
                </w:p>
              </w:tc>
              <w:tc>
                <w:tcPr>
                  <w:tcW w:w="2520" w:type="dxa"/>
                </w:tcPr>
                <w:p w14:paraId="0EB602B1" w14:textId="4FF3DE7B" w:rsidR="002E1A08" w:rsidRDefault="00E166FD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75</w:t>
                  </w:r>
                </w:p>
              </w:tc>
              <w:tc>
                <w:tcPr>
                  <w:tcW w:w="2446" w:type="dxa"/>
                </w:tcPr>
                <w:p w14:paraId="77920B60" w14:textId="77EFB63E" w:rsidR="002E1A08" w:rsidRDefault="009C3B4B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293.25</w:t>
                  </w:r>
                </w:p>
              </w:tc>
            </w:tr>
            <w:tr w:rsidR="006D2A69" w14:paraId="0FE36BF9" w14:textId="77777777" w:rsidTr="006D2A69">
              <w:trPr>
                <w:trHeight w:val="583"/>
              </w:trPr>
              <w:tc>
                <w:tcPr>
                  <w:tcW w:w="2029" w:type="dxa"/>
                </w:tcPr>
                <w:p w14:paraId="7F16B6C4" w14:textId="2740D76A" w:rsidR="002E1A08" w:rsidRDefault="002E1A08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Milling</w:t>
                  </w:r>
                </w:p>
              </w:tc>
              <w:tc>
                <w:tcPr>
                  <w:tcW w:w="2555" w:type="dxa"/>
                </w:tcPr>
                <w:p w14:paraId="6D842AC0" w14:textId="7B3CB8F4" w:rsidR="0053636B" w:rsidRDefault="0053636B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5.25</w:t>
                  </w:r>
                </w:p>
              </w:tc>
              <w:tc>
                <w:tcPr>
                  <w:tcW w:w="2520" w:type="dxa"/>
                </w:tcPr>
                <w:p w14:paraId="0269063C" w14:textId="30317FBB" w:rsidR="002E1A08" w:rsidRDefault="00E166FD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250</w:t>
                  </w:r>
                </w:p>
              </w:tc>
              <w:tc>
                <w:tcPr>
                  <w:tcW w:w="2446" w:type="dxa"/>
                </w:tcPr>
                <w:p w14:paraId="1220D04A" w14:textId="69516C63" w:rsidR="002E1A08" w:rsidRDefault="00366AA6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1312.5</w:t>
                  </w:r>
                </w:p>
              </w:tc>
            </w:tr>
            <w:tr w:rsidR="006D2A69" w14:paraId="35F5F9C5" w14:textId="77777777" w:rsidTr="006D2A69">
              <w:trPr>
                <w:trHeight w:val="550"/>
              </w:trPr>
              <w:tc>
                <w:tcPr>
                  <w:tcW w:w="2029" w:type="dxa"/>
                </w:tcPr>
                <w:p w14:paraId="11C56EEE" w14:textId="60221A29" w:rsidR="002E1A08" w:rsidRDefault="0053636B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Turning</w:t>
                  </w:r>
                </w:p>
              </w:tc>
              <w:tc>
                <w:tcPr>
                  <w:tcW w:w="2555" w:type="dxa"/>
                </w:tcPr>
                <w:p w14:paraId="22B1E5B5" w14:textId="4AA48D1B" w:rsidR="002E1A08" w:rsidRDefault="00974F0A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1.</w:t>
                  </w:r>
                  <w:r w:rsidR="00AF13C6">
                    <w:rPr>
                      <w:lang w:val="en-IN"/>
                    </w:rPr>
                    <w:t>91</w:t>
                  </w:r>
                </w:p>
              </w:tc>
              <w:tc>
                <w:tcPr>
                  <w:tcW w:w="2520" w:type="dxa"/>
                </w:tcPr>
                <w:p w14:paraId="1DC617B7" w14:textId="01FCB77E" w:rsidR="002E1A08" w:rsidRDefault="00E166FD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150</w:t>
                  </w:r>
                </w:p>
              </w:tc>
              <w:tc>
                <w:tcPr>
                  <w:tcW w:w="2446" w:type="dxa"/>
                </w:tcPr>
                <w:p w14:paraId="53887B7B" w14:textId="1D2ACB83" w:rsidR="002E1A08" w:rsidRDefault="00366AA6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  <w:r w:rsidR="00AF13C6">
                    <w:rPr>
                      <w:lang w:val="en-IN"/>
                    </w:rPr>
                    <w:t>86.5</w:t>
                  </w:r>
                </w:p>
              </w:tc>
            </w:tr>
            <w:tr w:rsidR="006D2A69" w14:paraId="2F538A2B" w14:textId="77777777" w:rsidTr="006D2A69">
              <w:trPr>
                <w:trHeight w:val="583"/>
              </w:trPr>
              <w:tc>
                <w:tcPr>
                  <w:tcW w:w="2029" w:type="dxa"/>
                </w:tcPr>
                <w:p w14:paraId="79D058D4" w14:textId="60B1C3EA" w:rsidR="002E1A08" w:rsidRDefault="0053636B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3D printing</w:t>
                  </w:r>
                </w:p>
              </w:tc>
              <w:tc>
                <w:tcPr>
                  <w:tcW w:w="2555" w:type="dxa"/>
                </w:tcPr>
                <w:p w14:paraId="387BDD79" w14:textId="312A82A8" w:rsidR="002E1A08" w:rsidRDefault="00974F0A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5.50</w:t>
                  </w:r>
                </w:p>
              </w:tc>
              <w:tc>
                <w:tcPr>
                  <w:tcW w:w="2520" w:type="dxa"/>
                </w:tcPr>
                <w:p w14:paraId="02EC3BCF" w14:textId="73635CDA" w:rsidR="002E1A08" w:rsidRDefault="00E166FD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100</w:t>
                  </w:r>
                </w:p>
              </w:tc>
              <w:tc>
                <w:tcPr>
                  <w:tcW w:w="2446" w:type="dxa"/>
                </w:tcPr>
                <w:p w14:paraId="3BBF274D" w14:textId="57197E8E" w:rsidR="002E1A08" w:rsidRDefault="004F4F6B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550</w:t>
                  </w:r>
                </w:p>
              </w:tc>
            </w:tr>
            <w:tr w:rsidR="006D2A69" w14:paraId="32260F75" w14:textId="77777777" w:rsidTr="006D2A69">
              <w:trPr>
                <w:trHeight w:val="583"/>
              </w:trPr>
              <w:tc>
                <w:tcPr>
                  <w:tcW w:w="2029" w:type="dxa"/>
                </w:tcPr>
                <w:p w14:paraId="5F1C4B07" w14:textId="7FC1C3C2" w:rsidR="0053636B" w:rsidRDefault="00E166FD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Weight</w:t>
                  </w:r>
                </w:p>
              </w:tc>
              <w:tc>
                <w:tcPr>
                  <w:tcW w:w="2555" w:type="dxa"/>
                </w:tcPr>
                <w:p w14:paraId="5B772E99" w14:textId="4B93267D" w:rsidR="0053636B" w:rsidRDefault="00E166FD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  <w:r w:rsidR="009C3B4B">
                    <w:rPr>
                      <w:lang w:val="en-IN"/>
                    </w:rPr>
                    <w:t>4 (kg)</w:t>
                  </w:r>
                </w:p>
              </w:tc>
              <w:tc>
                <w:tcPr>
                  <w:tcW w:w="2520" w:type="dxa"/>
                </w:tcPr>
                <w:p w14:paraId="0643825F" w14:textId="534BD992" w:rsidR="0053636B" w:rsidRDefault="009C3B4B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100</w:t>
                  </w:r>
                </w:p>
              </w:tc>
              <w:tc>
                <w:tcPr>
                  <w:tcW w:w="2446" w:type="dxa"/>
                </w:tcPr>
                <w:p w14:paraId="66ED215E" w14:textId="47B54853" w:rsidR="0053636B" w:rsidRDefault="004F4F6B" w:rsidP="00231C1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1400</w:t>
                  </w:r>
                </w:p>
              </w:tc>
            </w:tr>
            <w:tr w:rsidR="006D2A69" w14:paraId="7D919BE1" w14:textId="77777777" w:rsidTr="006D2A69">
              <w:trPr>
                <w:trHeight w:val="550"/>
              </w:trPr>
              <w:tc>
                <w:tcPr>
                  <w:tcW w:w="2029" w:type="dxa"/>
                </w:tcPr>
                <w:p w14:paraId="19755F71" w14:textId="77777777" w:rsidR="002E1A08" w:rsidRDefault="002E1A08" w:rsidP="00231C1F">
                  <w:pPr>
                    <w:rPr>
                      <w:lang w:val="en-IN"/>
                    </w:rPr>
                  </w:pPr>
                </w:p>
              </w:tc>
              <w:tc>
                <w:tcPr>
                  <w:tcW w:w="2555" w:type="dxa"/>
                </w:tcPr>
                <w:p w14:paraId="32E87242" w14:textId="2A637656" w:rsidR="002E1A08" w:rsidRDefault="002E1A08" w:rsidP="00231C1F">
                  <w:pPr>
                    <w:rPr>
                      <w:lang w:val="en-IN"/>
                    </w:rPr>
                  </w:pPr>
                </w:p>
              </w:tc>
              <w:tc>
                <w:tcPr>
                  <w:tcW w:w="2520" w:type="dxa"/>
                </w:tcPr>
                <w:p w14:paraId="1A741144" w14:textId="3FA088DA" w:rsidR="002E1A08" w:rsidRPr="002A3339" w:rsidRDefault="002E1A08" w:rsidP="00231C1F">
                  <w:pPr>
                    <w:rPr>
                      <w:b/>
                      <w:bCs/>
                      <w:lang w:val="en-IN"/>
                    </w:rPr>
                  </w:pPr>
                  <w:r w:rsidRPr="002A3339">
                    <w:rPr>
                      <w:b/>
                      <w:bCs/>
                      <w:lang w:val="en-IN"/>
                    </w:rPr>
                    <w:t>Total</w:t>
                  </w:r>
                </w:p>
              </w:tc>
              <w:tc>
                <w:tcPr>
                  <w:tcW w:w="2446" w:type="dxa"/>
                </w:tcPr>
                <w:p w14:paraId="71C71586" w14:textId="5C1F3010" w:rsidR="002E1A08" w:rsidRPr="002A3339" w:rsidRDefault="007E1FE6" w:rsidP="00231C1F">
                  <w:pPr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3842</w:t>
                  </w:r>
                  <w:r w:rsidR="00E031D2" w:rsidRPr="002A3339">
                    <w:rPr>
                      <w:b/>
                      <w:bCs/>
                      <w:lang w:val="en-IN"/>
                    </w:rPr>
                    <w:t>.</w:t>
                  </w:r>
                  <w:r>
                    <w:rPr>
                      <w:b/>
                      <w:bCs/>
                      <w:lang w:val="en-IN"/>
                    </w:rPr>
                    <w:t>2</w:t>
                  </w:r>
                  <w:r w:rsidR="00E031D2" w:rsidRPr="002A3339">
                    <w:rPr>
                      <w:b/>
                      <w:bCs/>
                      <w:lang w:val="en-IN"/>
                    </w:rPr>
                    <w:t>5</w:t>
                  </w:r>
                </w:p>
              </w:tc>
            </w:tr>
          </w:tbl>
          <w:p w14:paraId="36D04F99" w14:textId="77777777" w:rsidR="00C32678" w:rsidRDefault="00C32678" w:rsidP="00231C1F">
            <w:pPr>
              <w:rPr>
                <w:lang w:val="en-IN"/>
              </w:rPr>
            </w:pPr>
          </w:p>
          <w:p w14:paraId="233457F7" w14:textId="7D93BF1E" w:rsidR="006D2A69" w:rsidRPr="00FE3E4E" w:rsidRDefault="006D2A69" w:rsidP="00231C1F">
            <w:pPr>
              <w:rPr>
                <w:lang w:val="en-IN"/>
              </w:rPr>
            </w:pPr>
            <w:r>
              <w:rPr>
                <w:lang w:val="en-IN"/>
              </w:rPr>
              <w:t>Hence, the total cost of the project is evaluated as approximately 3793 rupees.</w:t>
            </w:r>
          </w:p>
        </w:tc>
      </w:tr>
    </w:tbl>
    <w:p w14:paraId="370B02B7" w14:textId="5685AE06" w:rsidR="00A81248" w:rsidRDefault="00A81248" w:rsidP="00B22AD6"/>
    <w:p w14:paraId="36DB3D44" w14:textId="0BCD819E" w:rsidR="000E51EC" w:rsidRDefault="000E51EC" w:rsidP="000E51EC">
      <w:pPr>
        <w:pStyle w:val="Heading5"/>
      </w:pPr>
    </w:p>
    <w:p w14:paraId="65AB48E9" w14:textId="77777777" w:rsidR="00315E9A" w:rsidRPr="001B65E7" w:rsidRDefault="00315E9A" w:rsidP="001B65E7"/>
    <w:sectPr w:rsidR="00315E9A" w:rsidRPr="001B65E7" w:rsidSect="006D2A69">
      <w:pgSz w:w="12240" w:h="15840" w:code="1"/>
      <w:pgMar w:top="720" w:right="720" w:bottom="709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B4CE3" w14:textId="77777777" w:rsidR="00C12ADF" w:rsidRDefault="00C12ADF" w:rsidP="001205A1">
      <w:r>
        <w:separator/>
      </w:r>
    </w:p>
  </w:endnote>
  <w:endnote w:type="continuationSeparator" w:id="0">
    <w:p w14:paraId="26FA9D1E" w14:textId="77777777" w:rsidR="00C12ADF" w:rsidRDefault="00C12ADF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B2F97" w14:textId="77777777" w:rsidR="00C12ADF" w:rsidRDefault="00C12ADF" w:rsidP="001205A1">
      <w:r>
        <w:separator/>
      </w:r>
    </w:p>
  </w:footnote>
  <w:footnote w:type="continuationSeparator" w:id="0">
    <w:p w14:paraId="213CFAC2" w14:textId="77777777" w:rsidR="00C12ADF" w:rsidRDefault="00C12ADF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C2F4E"/>
    <w:multiLevelType w:val="hybridMultilevel"/>
    <w:tmpl w:val="76A28CB0"/>
    <w:lvl w:ilvl="0" w:tplc="B5DA00E4">
      <w:start w:val="1"/>
      <w:numFmt w:val="decimal"/>
      <w:lvlText w:val="%1."/>
      <w:lvlJc w:val="left"/>
      <w:pPr>
        <w:ind w:left="1440" w:hanging="360"/>
      </w:pPr>
      <w:rPr>
        <w:rFonts w:hint="default"/>
        <w:color w:val="123869" w:themeColor="accent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227830"/>
    <w:multiLevelType w:val="hybridMultilevel"/>
    <w:tmpl w:val="E2A8C1BE"/>
    <w:lvl w:ilvl="0" w:tplc="62585A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E04B54"/>
    <w:multiLevelType w:val="hybridMultilevel"/>
    <w:tmpl w:val="E01AC8C8"/>
    <w:lvl w:ilvl="0" w:tplc="4DF2AB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18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A3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5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E8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CB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25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06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A7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224B"/>
    <w:multiLevelType w:val="hybridMultilevel"/>
    <w:tmpl w:val="579E99EE"/>
    <w:lvl w:ilvl="0" w:tplc="CDBC576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123869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A2130"/>
    <w:multiLevelType w:val="hybridMultilevel"/>
    <w:tmpl w:val="5A0CEEAA"/>
    <w:lvl w:ilvl="0" w:tplc="25EAFD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302B9"/>
    <w:multiLevelType w:val="hybridMultilevel"/>
    <w:tmpl w:val="4784111C"/>
    <w:lvl w:ilvl="0" w:tplc="E77AF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F06F8"/>
    <w:multiLevelType w:val="hybridMultilevel"/>
    <w:tmpl w:val="4784111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62948"/>
    <w:multiLevelType w:val="hybridMultilevel"/>
    <w:tmpl w:val="665423BC"/>
    <w:lvl w:ilvl="0" w:tplc="8506E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216B7D"/>
    <w:multiLevelType w:val="hybridMultilevel"/>
    <w:tmpl w:val="C1A69F5C"/>
    <w:lvl w:ilvl="0" w:tplc="000C3B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8BC5D"/>
    <w:multiLevelType w:val="hybridMultilevel"/>
    <w:tmpl w:val="DF265CA6"/>
    <w:lvl w:ilvl="0" w:tplc="B3622F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2E2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00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4A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25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48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6F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07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64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222DD"/>
    <w:multiLevelType w:val="hybridMultilevel"/>
    <w:tmpl w:val="C64842A4"/>
    <w:lvl w:ilvl="0" w:tplc="25B2843E">
      <w:start w:val="1"/>
      <w:numFmt w:val="decimal"/>
      <w:lvlText w:val="%1."/>
      <w:lvlJc w:val="left"/>
      <w:pPr>
        <w:ind w:left="144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9999315">
    <w:abstractNumId w:val="9"/>
  </w:num>
  <w:num w:numId="2" w16cid:durableId="140509797">
    <w:abstractNumId w:val="2"/>
  </w:num>
  <w:num w:numId="3" w16cid:durableId="1162085169">
    <w:abstractNumId w:val="4"/>
  </w:num>
  <w:num w:numId="4" w16cid:durableId="1035619554">
    <w:abstractNumId w:val="7"/>
  </w:num>
  <w:num w:numId="5" w16cid:durableId="415248786">
    <w:abstractNumId w:val="5"/>
  </w:num>
  <w:num w:numId="6" w16cid:durableId="296494546">
    <w:abstractNumId w:val="6"/>
  </w:num>
  <w:num w:numId="7" w16cid:durableId="1110514755">
    <w:abstractNumId w:val="3"/>
  </w:num>
  <w:num w:numId="8" w16cid:durableId="1315262614">
    <w:abstractNumId w:val="0"/>
  </w:num>
  <w:num w:numId="9" w16cid:durableId="595018105">
    <w:abstractNumId w:val="10"/>
  </w:num>
  <w:num w:numId="10" w16cid:durableId="1914076616">
    <w:abstractNumId w:val="1"/>
  </w:num>
  <w:num w:numId="11" w16cid:durableId="8209712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3D"/>
    <w:rsid w:val="0000508F"/>
    <w:rsid w:val="00020ECD"/>
    <w:rsid w:val="00021D5D"/>
    <w:rsid w:val="00050883"/>
    <w:rsid w:val="0005508E"/>
    <w:rsid w:val="00066A98"/>
    <w:rsid w:val="00081565"/>
    <w:rsid w:val="000904FD"/>
    <w:rsid w:val="000A2A69"/>
    <w:rsid w:val="000B4A22"/>
    <w:rsid w:val="000C1994"/>
    <w:rsid w:val="000C4ED1"/>
    <w:rsid w:val="000E51EC"/>
    <w:rsid w:val="00107D92"/>
    <w:rsid w:val="00112D79"/>
    <w:rsid w:val="001142BE"/>
    <w:rsid w:val="001205A1"/>
    <w:rsid w:val="00141170"/>
    <w:rsid w:val="00142538"/>
    <w:rsid w:val="00154224"/>
    <w:rsid w:val="001B65E7"/>
    <w:rsid w:val="00231C1F"/>
    <w:rsid w:val="00250626"/>
    <w:rsid w:val="00253232"/>
    <w:rsid w:val="00274072"/>
    <w:rsid w:val="00286C35"/>
    <w:rsid w:val="002877E8"/>
    <w:rsid w:val="00297A9D"/>
    <w:rsid w:val="002A3339"/>
    <w:rsid w:val="002B73F6"/>
    <w:rsid w:val="002E0265"/>
    <w:rsid w:val="002E1A08"/>
    <w:rsid w:val="002E7C4E"/>
    <w:rsid w:val="002F692E"/>
    <w:rsid w:val="0031055C"/>
    <w:rsid w:val="00315E9A"/>
    <w:rsid w:val="00340BE5"/>
    <w:rsid w:val="003527E5"/>
    <w:rsid w:val="00366AA6"/>
    <w:rsid w:val="00371EE1"/>
    <w:rsid w:val="003767CC"/>
    <w:rsid w:val="003770FB"/>
    <w:rsid w:val="0039287F"/>
    <w:rsid w:val="003A798E"/>
    <w:rsid w:val="003B2BCA"/>
    <w:rsid w:val="003B7BF7"/>
    <w:rsid w:val="003D7148"/>
    <w:rsid w:val="003F4E5E"/>
    <w:rsid w:val="00425A99"/>
    <w:rsid w:val="00434E2A"/>
    <w:rsid w:val="00436DC3"/>
    <w:rsid w:val="004669B9"/>
    <w:rsid w:val="00491650"/>
    <w:rsid w:val="004C009F"/>
    <w:rsid w:val="004F0890"/>
    <w:rsid w:val="004F4F6B"/>
    <w:rsid w:val="005035F6"/>
    <w:rsid w:val="00516EB0"/>
    <w:rsid w:val="00517B1F"/>
    <w:rsid w:val="005274F9"/>
    <w:rsid w:val="0053636B"/>
    <w:rsid w:val="00554EFB"/>
    <w:rsid w:val="00557438"/>
    <w:rsid w:val="00572E6B"/>
    <w:rsid w:val="00595793"/>
    <w:rsid w:val="005B2223"/>
    <w:rsid w:val="005C27B7"/>
    <w:rsid w:val="005C51E8"/>
    <w:rsid w:val="005C5BAF"/>
    <w:rsid w:val="005E6B25"/>
    <w:rsid w:val="005F4F46"/>
    <w:rsid w:val="00637665"/>
    <w:rsid w:val="00644AFB"/>
    <w:rsid w:val="006561DC"/>
    <w:rsid w:val="006578EE"/>
    <w:rsid w:val="006645CF"/>
    <w:rsid w:val="0068647C"/>
    <w:rsid w:val="00692593"/>
    <w:rsid w:val="0069370D"/>
    <w:rsid w:val="00694464"/>
    <w:rsid w:val="00694CE6"/>
    <w:rsid w:val="006B0141"/>
    <w:rsid w:val="006C60E6"/>
    <w:rsid w:val="006D2A69"/>
    <w:rsid w:val="006D4918"/>
    <w:rsid w:val="006F133D"/>
    <w:rsid w:val="006F508F"/>
    <w:rsid w:val="00713E3A"/>
    <w:rsid w:val="00721934"/>
    <w:rsid w:val="007229CA"/>
    <w:rsid w:val="00790C46"/>
    <w:rsid w:val="007924CB"/>
    <w:rsid w:val="007A382D"/>
    <w:rsid w:val="007B0740"/>
    <w:rsid w:val="007C1BAB"/>
    <w:rsid w:val="007E1FE6"/>
    <w:rsid w:val="007E6962"/>
    <w:rsid w:val="008157B6"/>
    <w:rsid w:val="0083046B"/>
    <w:rsid w:val="00844797"/>
    <w:rsid w:val="00861DAE"/>
    <w:rsid w:val="008648F6"/>
    <w:rsid w:val="00884667"/>
    <w:rsid w:val="00885B38"/>
    <w:rsid w:val="0089116E"/>
    <w:rsid w:val="008925AC"/>
    <w:rsid w:val="008C6570"/>
    <w:rsid w:val="008D5824"/>
    <w:rsid w:val="009242B7"/>
    <w:rsid w:val="009265E9"/>
    <w:rsid w:val="00931123"/>
    <w:rsid w:val="00951091"/>
    <w:rsid w:val="00957EA6"/>
    <w:rsid w:val="00962F7D"/>
    <w:rsid w:val="00967C35"/>
    <w:rsid w:val="00974F0A"/>
    <w:rsid w:val="00993EBC"/>
    <w:rsid w:val="009B6A8C"/>
    <w:rsid w:val="009C2A96"/>
    <w:rsid w:val="009C3B4B"/>
    <w:rsid w:val="009C6907"/>
    <w:rsid w:val="009D3730"/>
    <w:rsid w:val="009E3523"/>
    <w:rsid w:val="00A059BA"/>
    <w:rsid w:val="00A11725"/>
    <w:rsid w:val="00A15CF7"/>
    <w:rsid w:val="00A1663F"/>
    <w:rsid w:val="00A24793"/>
    <w:rsid w:val="00A25905"/>
    <w:rsid w:val="00A67FBF"/>
    <w:rsid w:val="00A80B37"/>
    <w:rsid w:val="00A81248"/>
    <w:rsid w:val="00A94E11"/>
    <w:rsid w:val="00A95A60"/>
    <w:rsid w:val="00AA777A"/>
    <w:rsid w:val="00AF13C6"/>
    <w:rsid w:val="00AF2A4E"/>
    <w:rsid w:val="00B0718C"/>
    <w:rsid w:val="00B17129"/>
    <w:rsid w:val="00B22AD6"/>
    <w:rsid w:val="00B35474"/>
    <w:rsid w:val="00B703E9"/>
    <w:rsid w:val="00B9378C"/>
    <w:rsid w:val="00BC42F7"/>
    <w:rsid w:val="00BC6BC7"/>
    <w:rsid w:val="00BD0EB4"/>
    <w:rsid w:val="00BD322E"/>
    <w:rsid w:val="00BE2BE4"/>
    <w:rsid w:val="00C0002B"/>
    <w:rsid w:val="00C061C8"/>
    <w:rsid w:val="00C12ADF"/>
    <w:rsid w:val="00C213D9"/>
    <w:rsid w:val="00C32678"/>
    <w:rsid w:val="00C418C0"/>
    <w:rsid w:val="00C66528"/>
    <w:rsid w:val="00C74716"/>
    <w:rsid w:val="00C915F0"/>
    <w:rsid w:val="00CE0C5F"/>
    <w:rsid w:val="00CE7CE0"/>
    <w:rsid w:val="00D22573"/>
    <w:rsid w:val="00D26C99"/>
    <w:rsid w:val="00D337DC"/>
    <w:rsid w:val="00D5207B"/>
    <w:rsid w:val="00D66449"/>
    <w:rsid w:val="00D75820"/>
    <w:rsid w:val="00D82454"/>
    <w:rsid w:val="00D913CE"/>
    <w:rsid w:val="00E02E88"/>
    <w:rsid w:val="00E031D2"/>
    <w:rsid w:val="00E166FD"/>
    <w:rsid w:val="00E352D3"/>
    <w:rsid w:val="00E40F1D"/>
    <w:rsid w:val="00E70E6A"/>
    <w:rsid w:val="00E83166"/>
    <w:rsid w:val="00E8583D"/>
    <w:rsid w:val="00EA17C5"/>
    <w:rsid w:val="00EC51C9"/>
    <w:rsid w:val="00EE25D9"/>
    <w:rsid w:val="00EF011B"/>
    <w:rsid w:val="00F31ACC"/>
    <w:rsid w:val="00F86CB9"/>
    <w:rsid w:val="00FA3792"/>
    <w:rsid w:val="00FA3841"/>
    <w:rsid w:val="00FB3F6D"/>
    <w:rsid w:val="00FB4FC0"/>
    <w:rsid w:val="00FB65B8"/>
    <w:rsid w:val="00FC49AE"/>
    <w:rsid w:val="00FD11E9"/>
    <w:rsid w:val="00FD2FC3"/>
    <w:rsid w:val="00FE3E4E"/>
    <w:rsid w:val="00FE5802"/>
    <w:rsid w:val="074852EF"/>
    <w:rsid w:val="114F7CC5"/>
    <w:rsid w:val="1E648AD4"/>
    <w:rsid w:val="31FD0A2C"/>
    <w:rsid w:val="3E309B5A"/>
    <w:rsid w:val="46718119"/>
    <w:rsid w:val="480D517A"/>
    <w:rsid w:val="4ECF9D96"/>
    <w:rsid w:val="5B962731"/>
    <w:rsid w:val="6F40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4FE43"/>
  <w15:chartTrackingRefBased/>
  <w15:docId w15:val="{41C0AB29-D3F9-4331-BC7B-942F5AC2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491650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F2A4E"/>
    <w:pPr>
      <w:keepNext/>
      <w:keepLines/>
      <w:outlineLvl w:val="1"/>
    </w:pPr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F2A4E"/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qFormat/>
    <w:rsid w:val="00141170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F86CB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4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eer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D4E32C6BCF40B4A90466FC9786D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E98EF-77A9-4FFF-807F-ADD13B123DC9}"/>
      </w:docPartPr>
      <w:docPartBody>
        <w:p w:rsidR="00000000" w:rsidRDefault="00000000">
          <w:pPr>
            <w:pStyle w:val="25D4E32C6BCF40B4A90466FC9786D70F"/>
          </w:pPr>
          <w:r>
            <w:t>Research paper</w:t>
          </w:r>
        </w:p>
      </w:docPartBody>
    </w:docPart>
    <w:docPart>
      <w:docPartPr>
        <w:name w:val="975ECAB7952D4636B76E73CA188C3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CE01B-FEFA-4517-94C4-C75BF9DF6925}"/>
      </w:docPartPr>
      <w:docPartBody>
        <w:p w:rsidR="00000000" w:rsidRDefault="00000000">
          <w:pPr>
            <w:pStyle w:val="975ECAB7952D4636B76E73CA188C3253"/>
          </w:pPr>
          <w:r w:rsidRPr="000A2A69">
            <w:t>24 April 20</w:t>
          </w:r>
          <w:r>
            <w:t>xx</w:t>
          </w:r>
        </w:p>
      </w:docPartBody>
    </w:docPart>
    <w:docPart>
      <w:docPartPr>
        <w:name w:val="7AA77B71C2924C1198709A5DD2CA2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54E35-7A23-4B9E-BE46-6206905E3EF7}"/>
      </w:docPartPr>
      <w:docPartBody>
        <w:p w:rsidR="00000000" w:rsidRDefault="00000000">
          <w:pPr>
            <w:pStyle w:val="7AA77B71C2924C1198709A5DD2CA2535"/>
          </w:pPr>
          <w:r w:rsidRPr="000A2A69">
            <w:t>Statistics 101</w:t>
          </w:r>
        </w:p>
      </w:docPartBody>
    </w:docPart>
    <w:docPart>
      <w:docPartPr>
        <w:name w:val="D5D46C5585FC445E839410440863D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FEFF2-CD25-48F0-ABD2-7B901592D3C3}"/>
      </w:docPartPr>
      <w:docPartBody>
        <w:p w:rsidR="00000000" w:rsidRDefault="00000000">
          <w:pPr>
            <w:pStyle w:val="D5D46C5585FC445E839410440863D6C5"/>
          </w:pPr>
          <w:r w:rsidRPr="000A2A69">
            <w:rPr>
              <w:lang w:val="fr-FR"/>
            </w:rPr>
            <w:t>Kai Carter</w:t>
          </w:r>
        </w:p>
      </w:docPartBody>
    </w:docPart>
    <w:docPart>
      <w:docPartPr>
        <w:name w:val="AF38639691EC43A88231078EADF8A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46E1A-A1DD-4EDE-A6C0-EAE2D12A2083}"/>
      </w:docPartPr>
      <w:docPartBody>
        <w:p w:rsidR="00000000" w:rsidRDefault="00000000">
          <w:pPr>
            <w:pStyle w:val="AF38639691EC43A88231078EADF8A115"/>
          </w:pPr>
          <w:r w:rsidRPr="000A2A69">
            <w:rPr>
              <w:lang w:val="fr-FR"/>
            </w:rPr>
            <w:t>Prof. Sonu Jain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4C"/>
    <w:rsid w:val="008C6570"/>
    <w:rsid w:val="00E93421"/>
    <w:rsid w:val="00F2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4E32C6BCF40B4A90466FC9786D70F">
    <w:name w:val="25D4E32C6BCF40B4A90466FC9786D70F"/>
  </w:style>
  <w:style w:type="paragraph" w:customStyle="1" w:styleId="975ECAB7952D4636B76E73CA188C3253">
    <w:name w:val="975ECAB7952D4636B76E73CA188C3253"/>
  </w:style>
  <w:style w:type="paragraph" w:customStyle="1" w:styleId="7AA77B71C2924C1198709A5DD2CA2535">
    <w:name w:val="7AA77B71C2924C1198709A5DD2CA2535"/>
  </w:style>
  <w:style w:type="paragraph" w:customStyle="1" w:styleId="D5D46C5585FC445E839410440863D6C5">
    <w:name w:val="D5D46C5585FC445E839410440863D6C5"/>
  </w:style>
  <w:style w:type="paragraph" w:customStyle="1" w:styleId="AF38639691EC43A88231078EADF8A115">
    <w:name w:val="AF38639691EC43A88231078EADF8A115"/>
  </w:style>
  <w:style w:type="paragraph" w:customStyle="1" w:styleId="BCEA158BCA2348A089305D4DCD5284ED">
    <w:name w:val="BCEA158BCA2348A089305D4DCD5284ED"/>
  </w:style>
  <w:style w:type="paragraph" w:customStyle="1" w:styleId="665E59FCA7574AC3A70BD2E406E6DBFF">
    <w:name w:val="665E59FCA7574AC3A70BD2E406E6DBFF"/>
  </w:style>
  <w:style w:type="paragraph" w:customStyle="1" w:styleId="0FE3A2EC52F4406BAC049520F580CBE1">
    <w:name w:val="0FE3A2EC52F4406BAC049520F580CBE1"/>
  </w:style>
  <w:style w:type="paragraph" w:customStyle="1" w:styleId="5671A80D85E04985B2C457ECD290ED34">
    <w:name w:val="5671A80D85E04985B2C457ECD290ED34"/>
  </w:style>
  <w:style w:type="paragraph" w:customStyle="1" w:styleId="E72B9DD581B7438CA2366BBE95DC0ABF">
    <w:name w:val="E72B9DD581B7438CA2366BBE95DC0ABF"/>
  </w:style>
  <w:style w:type="paragraph" w:customStyle="1" w:styleId="3B98C0C343A043B9842FDB908713AF72">
    <w:name w:val="3B98C0C343A043B9842FDB908713AF72"/>
  </w:style>
  <w:style w:type="paragraph" w:customStyle="1" w:styleId="C626C2CE682E4E168BEEC7C86F1342A7">
    <w:name w:val="C626C2CE682E4E168BEEC7C86F1342A7"/>
  </w:style>
  <w:style w:type="paragraph" w:customStyle="1" w:styleId="704A09501F074495911CD25A0EEF64AD">
    <w:name w:val="704A09501F074495911CD25A0EEF64AD"/>
  </w:style>
  <w:style w:type="paragraph" w:customStyle="1" w:styleId="59D9F6EE9F454BAA8AD1FF3E7784870C">
    <w:name w:val="59D9F6EE9F454BAA8AD1FF3E7784870C"/>
  </w:style>
  <w:style w:type="paragraph" w:customStyle="1" w:styleId="766B9E23E9B649F0BCA5D510B02354C9">
    <w:name w:val="766B9E23E9B649F0BCA5D510B02354C9"/>
  </w:style>
  <w:style w:type="paragraph" w:customStyle="1" w:styleId="7060D540CC1C47BCABBC177B1CE537F4">
    <w:name w:val="7060D540CC1C47BCABBC177B1CE537F4"/>
  </w:style>
  <w:style w:type="paragraph" w:customStyle="1" w:styleId="31136BF4BC934278B6A13671273FB3DE">
    <w:name w:val="31136BF4BC934278B6A13671273FB3DE"/>
  </w:style>
  <w:style w:type="paragraph" w:customStyle="1" w:styleId="5010AEA28F494AC8924150CDFFAAFAF0">
    <w:name w:val="5010AEA28F494AC8924150CDFFAAFAF0"/>
  </w:style>
  <w:style w:type="paragraph" w:customStyle="1" w:styleId="36A1ACC004E3479A9B7667A93F00623B">
    <w:name w:val="36A1ACC004E3479A9B7667A93F00623B"/>
  </w:style>
  <w:style w:type="paragraph" w:customStyle="1" w:styleId="606090F11B78475485B4040C5C6BDBDB">
    <w:name w:val="606090F11B78475485B4040C5C6BDBDB"/>
  </w:style>
  <w:style w:type="paragraph" w:customStyle="1" w:styleId="958BA1EF226543C9805FC36C747B13F7">
    <w:name w:val="958BA1EF226543C9805FC36C747B13F7"/>
  </w:style>
  <w:style w:type="paragraph" w:customStyle="1" w:styleId="1FA205444ADB4E8DAAD8D8B4623BA18E">
    <w:name w:val="1FA205444ADB4E8DAAD8D8B4623BA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948c41-e1c8-44b4-bd5c-561b16d15d1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C46A14055A243AEA548A0A065F6A4" ma:contentTypeVersion="6" ma:contentTypeDescription="Create a new document." ma:contentTypeScope="" ma:versionID="5df8dc9ff6cbff5bd2b40168a791a86e">
  <xsd:schema xmlns:xsd="http://www.w3.org/2001/XMLSchema" xmlns:xs="http://www.w3.org/2001/XMLSchema" xmlns:p="http://schemas.microsoft.com/office/2006/metadata/properties" xmlns:ns3="13948c41-e1c8-44b4-bd5c-561b16d15d15" targetNamespace="http://schemas.microsoft.com/office/2006/metadata/properties" ma:root="true" ma:fieldsID="fe18752659957804452b69055a4ad1bc" ns3:_="">
    <xsd:import namespace="13948c41-e1c8-44b4-bd5c-561b16d15d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48c41-e1c8-44b4-bd5c-561b16d15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DFF164-3CFC-443D-84DD-027A5EBE20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A59C2-D2E8-40C9-83E6-36198F88AD29}">
  <ds:schemaRefs>
    <ds:schemaRef ds:uri="http://schemas.microsoft.com/office/2006/metadata/properties"/>
    <ds:schemaRef ds:uri="http://schemas.microsoft.com/office/infopath/2007/PartnerControls"/>
    <ds:schemaRef ds:uri="13948c41-e1c8-44b4-bd5c-561b16d15d15"/>
  </ds:schemaRefs>
</ds:datastoreItem>
</file>

<file path=customXml/itemProps3.xml><?xml version="1.0" encoding="utf-8"?>
<ds:datastoreItem xmlns:ds="http://schemas.openxmlformats.org/officeDocument/2006/customXml" ds:itemID="{34DECBFE-6539-4C4B-B199-0C96D82EE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48c41-e1c8-44b4-bd5c-561b16d15d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2</TotalTime>
  <Pages>8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</dc:creator>
  <cp:keywords/>
  <dc:description/>
  <cp:lastModifiedBy>Ameer Zaman</cp:lastModifiedBy>
  <cp:revision>3</cp:revision>
  <dcterms:created xsi:type="dcterms:W3CDTF">2024-11-14T08:43:00Z</dcterms:created>
  <dcterms:modified xsi:type="dcterms:W3CDTF">2024-11-14T08:45:00Z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0x010100577C46A14055A243AEA548A0A065F6A4</vt:lpwstr>
  </property>
  <property fmtid="{D5CDD505-2E9C-101B-9397-08002B2CF9AE}" pid="3" name="MediaServiceImageTags">
    <vt:lpwstr/>
  </property>
</Properties>
</file>